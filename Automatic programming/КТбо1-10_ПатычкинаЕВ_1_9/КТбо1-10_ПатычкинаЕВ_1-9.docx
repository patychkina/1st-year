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E0A79" w14:textId="77777777" w:rsidR="00814F88" w:rsidRPr="00603BCE" w:rsidRDefault="00814F88" w:rsidP="00693408">
      <w:pPr>
        <w:pStyle w:val="-"/>
        <w:ind w:hanging="142"/>
        <w:jc w:val="center"/>
      </w:pPr>
      <w:r w:rsidRPr="00603BCE">
        <w:t>Индивидуальное задание №1</w:t>
      </w:r>
    </w:p>
    <w:p w14:paraId="1FF4A3F1" w14:textId="77777777" w:rsidR="00814F88" w:rsidRPr="00603BCE" w:rsidRDefault="00814F88" w:rsidP="00693408">
      <w:pPr>
        <w:pStyle w:val="-"/>
        <w:ind w:hanging="142"/>
        <w:jc w:val="center"/>
      </w:pPr>
      <w:r w:rsidRPr="00603BCE">
        <w:t>Проектирование и реализация конечного распознавателя</w:t>
      </w:r>
    </w:p>
    <w:p w14:paraId="07422241" w14:textId="77777777" w:rsidR="00814F88" w:rsidRPr="00603BCE" w:rsidRDefault="00814F88" w:rsidP="00693408">
      <w:pPr>
        <w:pStyle w:val="-"/>
        <w:ind w:hanging="142"/>
        <w:jc w:val="center"/>
      </w:pPr>
      <w:r w:rsidRPr="00603BCE">
        <w:t>Патычкина Елизавета Вадимовна, КТбо1-10</w:t>
      </w:r>
    </w:p>
    <w:p w14:paraId="0F28D8F4" w14:textId="0A7F0706" w:rsidR="00814F88" w:rsidRPr="00603BCE" w:rsidRDefault="00814F88" w:rsidP="00693408">
      <w:pPr>
        <w:pStyle w:val="-"/>
        <w:ind w:hanging="142"/>
        <w:jc w:val="center"/>
      </w:pPr>
      <w:r w:rsidRPr="00603BCE">
        <w:t xml:space="preserve">Вариант </w:t>
      </w:r>
      <w:proofErr w:type="gramStart"/>
      <w:r w:rsidR="00FF7D14" w:rsidRPr="00603BCE">
        <w:t>1</w:t>
      </w:r>
      <w:r w:rsidR="002A3C2E" w:rsidRPr="002A3C2E">
        <w:t>-</w:t>
      </w:r>
      <w:r w:rsidR="00FF7D14" w:rsidRPr="00603BCE">
        <w:t>9</w:t>
      </w:r>
      <w:proofErr w:type="gramEnd"/>
    </w:p>
    <w:p w14:paraId="2D17CB1A" w14:textId="77777777" w:rsidR="00814F88" w:rsidRPr="00002992" w:rsidRDefault="00814F88" w:rsidP="00814F88">
      <w:pPr>
        <w:pStyle w:val="-4"/>
        <w:numPr>
          <w:ilvl w:val="0"/>
          <w:numId w:val="14"/>
        </w:numPr>
        <w:rPr>
          <w:b/>
          <w:bCs/>
        </w:rPr>
      </w:pPr>
      <w:r w:rsidRPr="00002992">
        <w:rPr>
          <w:b/>
          <w:bCs/>
        </w:rPr>
        <w:t>Постановка задачи</w:t>
      </w:r>
    </w:p>
    <w:p w14:paraId="04D782B6" w14:textId="77777777" w:rsidR="00814F88" w:rsidRDefault="00814F88" w:rsidP="00814F88">
      <w:pPr>
        <w:pStyle w:val="-"/>
      </w:pPr>
      <w:r>
        <w:t>Построить детерминированный конечный автомат, распознающий все такие цепочки из алфавита {0, 1, 2}, в которых каждый из символов встречается нечетное количество раз.</w:t>
      </w:r>
    </w:p>
    <w:p w14:paraId="5ABE208F" w14:textId="77777777" w:rsidR="00814F88" w:rsidRPr="00002992" w:rsidRDefault="00814F88" w:rsidP="00814F88">
      <w:pPr>
        <w:pStyle w:val="-4"/>
        <w:numPr>
          <w:ilvl w:val="0"/>
          <w:numId w:val="14"/>
        </w:numPr>
        <w:rPr>
          <w:b/>
          <w:bCs/>
        </w:rPr>
      </w:pPr>
      <w:r w:rsidRPr="00002992">
        <w:rPr>
          <w:b/>
          <w:bCs/>
        </w:rPr>
        <w:t>Словесное описание автомата</w:t>
      </w:r>
    </w:p>
    <w:p w14:paraId="36E3A147" w14:textId="082BF284" w:rsidR="00060EB3" w:rsidRDefault="008C390D" w:rsidP="00B83120">
      <w:pPr>
        <w:pStyle w:val="-"/>
      </w:pPr>
      <w:r>
        <w:t xml:space="preserve">Функция </w:t>
      </w:r>
      <w:proofErr w:type="spellStart"/>
      <w:r w:rsidRPr="00B83120">
        <w:t>machine_insert</w:t>
      </w:r>
      <w:proofErr w:type="spellEnd"/>
      <w:r>
        <w:t xml:space="preserve"> инициализирует таблицу переходов. </w:t>
      </w:r>
      <w:r w:rsidR="00814F88">
        <w:t xml:space="preserve">Автомат </w:t>
      </w:r>
      <w:r w:rsidR="001A5A28">
        <w:t>запрашивает у пользователя входное слово.</w:t>
      </w:r>
      <w:r>
        <w:t xml:space="preserve"> </w:t>
      </w:r>
      <w:r w:rsidR="00B83120">
        <w:t xml:space="preserve">Функция </w:t>
      </w:r>
      <w:r w:rsidR="00B83120">
        <w:rPr>
          <w:lang w:val="en-US"/>
        </w:rPr>
        <w:t>c</w:t>
      </w:r>
      <w:proofErr w:type="spellStart"/>
      <w:r w:rsidR="00B83120" w:rsidRPr="00B83120">
        <w:t>heck</w:t>
      </w:r>
      <w:proofErr w:type="spellEnd"/>
      <w:r w:rsidR="00B83120">
        <w:t xml:space="preserve"> проверяет введенное слово на корректность.</w:t>
      </w:r>
      <w:r w:rsidR="001A5A28">
        <w:t xml:space="preserve"> В случае введения символа, который не содержится в алфавите автомата, он предлагает начать заново работу. В случае, когда слово введено верно, автомат меняет свое состояние в зависимости от текущего состояние и текущего символа из входного слова.</w:t>
      </w:r>
      <w:r w:rsidR="00B83120">
        <w:t xml:space="preserve"> Функция </w:t>
      </w:r>
      <w:proofErr w:type="spellStart"/>
      <w:r w:rsidR="00B83120">
        <w:t>СharacterProcessing</w:t>
      </w:r>
      <w:proofErr w:type="spellEnd"/>
      <w:r w:rsidR="00B83120">
        <w:t xml:space="preserve"> посимвольно обрабатывает слово.</w:t>
      </w:r>
    </w:p>
    <w:p w14:paraId="05F7A34A" w14:textId="77777777" w:rsidR="00060EB3" w:rsidRDefault="00060EB3" w:rsidP="00060EB3">
      <w:pPr>
        <w:pStyle w:val="-"/>
      </w:pPr>
      <w:r>
        <w:rPr>
          <w:lang w:val="en-US"/>
        </w:rPr>
        <w:t>q</w:t>
      </w:r>
      <w:r>
        <w:t>0</w:t>
      </w:r>
      <w:r w:rsidRPr="00886DDB">
        <w:t xml:space="preserve"> – </w:t>
      </w:r>
      <w:r>
        <w:t>начальное состояние, четное количество всех элементов входного алфавита.</w:t>
      </w:r>
    </w:p>
    <w:p w14:paraId="08400363" w14:textId="77777777" w:rsidR="00060EB3" w:rsidRDefault="00060EB3" w:rsidP="00060EB3">
      <w:pPr>
        <w:pStyle w:val="-"/>
      </w:pPr>
      <w:r>
        <w:rPr>
          <w:lang w:val="en-US"/>
        </w:rPr>
        <w:t>q</w:t>
      </w:r>
      <w:r w:rsidRPr="004731AF">
        <w:t>1</w:t>
      </w:r>
      <w:r w:rsidRPr="00886DDB">
        <w:t xml:space="preserve"> – </w:t>
      </w:r>
      <w:r>
        <w:t>нечетное количество элемента 0, четное количество элементов 1 и 2.</w:t>
      </w:r>
    </w:p>
    <w:p w14:paraId="1ACE949B" w14:textId="77777777" w:rsidR="00060EB3" w:rsidRDefault="00060EB3" w:rsidP="00060EB3">
      <w:pPr>
        <w:pStyle w:val="-"/>
      </w:pPr>
      <w:r>
        <w:rPr>
          <w:lang w:val="en-US"/>
        </w:rPr>
        <w:t>q</w:t>
      </w:r>
      <w:r>
        <w:t>2 - нечетное количество элемента 1, четное количество элементов 0 и 2.</w:t>
      </w:r>
    </w:p>
    <w:p w14:paraId="0227B529" w14:textId="77777777" w:rsidR="00060EB3" w:rsidRDefault="00060EB3" w:rsidP="00060EB3">
      <w:pPr>
        <w:pStyle w:val="-"/>
      </w:pPr>
      <w:r>
        <w:rPr>
          <w:lang w:val="en-US"/>
        </w:rPr>
        <w:t>q</w:t>
      </w:r>
      <w:r>
        <w:t>3 - нечетное количество элемента 2, четное количество элементов 0 и 1.</w:t>
      </w:r>
    </w:p>
    <w:p w14:paraId="485D97DF" w14:textId="77777777" w:rsidR="00060EB3" w:rsidRDefault="00060EB3" w:rsidP="00060EB3">
      <w:pPr>
        <w:pStyle w:val="-"/>
      </w:pPr>
      <w:r>
        <w:rPr>
          <w:lang w:val="en-US"/>
        </w:rPr>
        <w:t>q</w:t>
      </w:r>
      <w:r w:rsidRPr="004731AF">
        <w:t xml:space="preserve">4 - </w:t>
      </w:r>
      <w:r>
        <w:t>нечетное количество элементов 0 и 1, четное количество элемента 2.</w:t>
      </w:r>
    </w:p>
    <w:p w14:paraId="499825C6" w14:textId="77777777" w:rsidR="00060EB3" w:rsidRPr="004731AF" w:rsidRDefault="00060EB3" w:rsidP="00060EB3">
      <w:pPr>
        <w:pStyle w:val="-"/>
      </w:pPr>
      <w:r>
        <w:rPr>
          <w:lang w:val="en-US"/>
        </w:rPr>
        <w:t>q</w:t>
      </w:r>
      <w:r w:rsidRPr="004731AF">
        <w:t xml:space="preserve">5 - </w:t>
      </w:r>
      <w:r>
        <w:t xml:space="preserve">нечетное количество элементов 0 и </w:t>
      </w:r>
      <w:r w:rsidRPr="004731AF">
        <w:t>2</w:t>
      </w:r>
      <w:r>
        <w:t xml:space="preserve">, четное количество элемента </w:t>
      </w:r>
      <w:r w:rsidRPr="004731AF">
        <w:t>1</w:t>
      </w:r>
      <w:r>
        <w:t>.</w:t>
      </w:r>
    </w:p>
    <w:p w14:paraId="6CEDECA7" w14:textId="77777777" w:rsidR="00060EB3" w:rsidRPr="004731AF" w:rsidRDefault="00060EB3" w:rsidP="00060EB3">
      <w:pPr>
        <w:pStyle w:val="-"/>
      </w:pPr>
      <w:r>
        <w:rPr>
          <w:lang w:val="en-US"/>
        </w:rPr>
        <w:t>q</w:t>
      </w:r>
      <w:r w:rsidRPr="004731AF">
        <w:t xml:space="preserve">6 - </w:t>
      </w:r>
      <w:r>
        <w:t xml:space="preserve">нечетное количество элементов </w:t>
      </w:r>
      <w:r w:rsidRPr="004731AF">
        <w:t>1</w:t>
      </w:r>
      <w:r>
        <w:t xml:space="preserve"> и </w:t>
      </w:r>
      <w:r w:rsidRPr="004731AF">
        <w:t>2</w:t>
      </w:r>
      <w:r>
        <w:t xml:space="preserve">, четное количество элемента </w:t>
      </w:r>
      <w:r w:rsidRPr="004731AF">
        <w:t>0</w:t>
      </w:r>
      <w:r>
        <w:t>.</w:t>
      </w:r>
    </w:p>
    <w:p w14:paraId="3414330F" w14:textId="5AB3E762" w:rsidR="00060EB3" w:rsidRDefault="00060EB3" w:rsidP="00060EB3">
      <w:pPr>
        <w:pStyle w:val="-"/>
      </w:pPr>
      <w:r>
        <w:rPr>
          <w:lang w:val="en-US"/>
        </w:rPr>
        <w:lastRenderedPageBreak/>
        <w:t>q</w:t>
      </w:r>
      <w:r w:rsidRPr="004731AF">
        <w:t xml:space="preserve">7 - </w:t>
      </w:r>
      <w:r>
        <w:t>нечетное количество элементов 0, 1 и 2.</w:t>
      </w:r>
    </w:p>
    <w:p w14:paraId="074EC6BB" w14:textId="6D0A1564" w:rsidR="001A5A28" w:rsidRPr="001A5A28" w:rsidRDefault="001A5A28" w:rsidP="00060EB3">
      <w:pPr>
        <w:pStyle w:val="-"/>
      </w:pPr>
      <w:r>
        <w:t xml:space="preserve"> В результате автомат выдает строку </w:t>
      </w:r>
      <w:r w:rsidRPr="001A5A28">
        <w:t>“</w:t>
      </w:r>
      <w:r>
        <w:rPr>
          <w:lang w:val="en-US"/>
        </w:rPr>
        <w:t>Yes</w:t>
      </w:r>
      <w:r w:rsidRPr="001A5A28">
        <w:t>”</w:t>
      </w:r>
      <w:r>
        <w:t xml:space="preserve">, если конечное состояние является допускающим, или </w:t>
      </w:r>
      <w:r w:rsidRPr="001A5A28">
        <w:t>“</w:t>
      </w:r>
      <w:r>
        <w:rPr>
          <w:lang w:val="en-US"/>
        </w:rPr>
        <w:t>No</w:t>
      </w:r>
      <w:r w:rsidRPr="001A5A28">
        <w:t>”</w:t>
      </w:r>
      <w:r>
        <w:t>, если конечное состояние не является допускающим. В конце работы автомат предлагает пользователю повторить работу.</w:t>
      </w:r>
    </w:p>
    <w:p w14:paraId="0DCD36FE" w14:textId="77777777" w:rsidR="00814F88" w:rsidRPr="00002992" w:rsidRDefault="00814F88" w:rsidP="00814F88">
      <w:pPr>
        <w:pStyle w:val="-4"/>
        <w:numPr>
          <w:ilvl w:val="0"/>
          <w:numId w:val="14"/>
        </w:numPr>
        <w:rPr>
          <w:b/>
          <w:bCs/>
        </w:rPr>
      </w:pPr>
      <w:r w:rsidRPr="00002992">
        <w:rPr>
          <w:b/>
          <w:bCs/>
        </w:rPr>
        <w:t>Описание распознавателя</w:t>
      </w:r>
    </w:p>
    <w:p w14:paraId="14C36A12" w14:textId="77777777" w:rsidR="00814F88" w:rsidRPr="00886DDB" w:rsidRDefault="00814F88" w:rsidP="00814F88">
      <w:pPr>
        <w:pStyle w:val="-"/>
      </w:pPr>
      <w:r w:rsidRPr="00814F88">
        <w:rPr>
          <w:lang w:val="en-US"/>
        </w:rPr>
        <w:t>V</w:t>
      </w:r>
      <w:r w:rsidRPr="00886DDB">
        <w:t xml:space="preserve"> = {0, 1, 2} </w:t>
      </w:r>
      <w:r>
        <w:t>– входной алфавит.</w:t>
      </w:r>
    </w:p>
    <w:p w14:paraId="27C8E612" w14:textId="77777777" w:rsidR="00814F88" w:rsidRPr="00886DDB" w:rsidRDefault="00814F88" w:rsidP="00814F88">
      <w:pPr>
        <w:pStyle w:val="-"/>
      </w:pPr>
      <w:r>
        <w:rPr>
          <w:lang w:val="en-US"/>
        </w:rPr>
        <w:t>K</w:t>
      </w:r>
      <w:r w:rsidRPr="00886DDB">
        <w:t xml:space="preserve"> = {</w:t>
      </w:r>
      <w:r>
        <w:rPr>
          <w:lang w:val="en-US"/>
        </w:rPr>
        <w:t>q</w:t>
      </w:r>
      <w:r w:rsidRPr="00886DDB">
        <w:t xml:space="preserve">0, </w:t>
      </w:r>
      <w:r>
        <w:rPr>
          <w:lang w:val="en-US"/>
        </w:rPr>
        <w:t>q</w:t>
      </w:r>
      <w:r w:rsidRPr="00886DDB">
        <w:t xml:space="preserve">1, </w:t>
      </w:r>
      <w:r>
        <w:rPr>
          <w:lang w:val="en-US"/>
        </w:rPr>
        <w:t>q</w:t>
      </w:r>
      <w:r w:rsidRPr="00886DDB">
        <w:t xml:space="preserve">2, </w:t>
      </w:r>
      <w:r>
        <w:rPr>
          <w:lang w:val="en-US"/>
        </w:rPr>
        <w:t>q</w:t>
      </w:r>
      <w:r w:rsidRPr="00886DDB">
        <w:t xml:space="preserve">3, </w:t>
      </w:r>
      <w:r>
        <w:rPr>
          <w:lang w:val="en-US"/>
        </w:rPr>
        <w:t>q</w:t>
      </w:r>
      <w:r w:rsidRPr="00886DDB">
        <w:t xml:space="preserve">4, </w:t>
      </w:r>
      <w:r>
        <w:rPr>
          <w:lang w:val="en-US"/>
        </w:rPr>
        <w:t>q</w:t>
      </w:r>
      <w:r w:rsidRPr="00886DDB">
        <w:t xml:space="preserve">5, </w:t>
      </w:r>
      <w:r>
        <w:rPr>
          <w:lang w:val="en-US"/>
        </w:rPr>
        <w:t>q</w:t>
      </w:r>
      <w:r w:rsidRPr="00886DDB">
        <w:t xml:space="preserve">6, </w:t>
      </w:r>
      <w:r>
        <w:rPr>
          <w:lang w:val="en-US"/>
        </w:rPr>
        <w:t>q</w:t>
      </w:r>
      <w:r w:rsidRPr="00886DDB">
        <w:t>7}</w:t>
      </w:r>
      <w:r>
        <w:t xml:space="preserve"> – множество состояний.</w:t>
      </w:r>
    </w:p>
    <w:p w14:paraId="1FD33A45" w14:textId="6B2D6631" w:rsidR="00814F88" w:rsidRDefault="00814F88" w:rsidP="00060EB3">
      <w:pPr>
        <w:pStyle w:val="-"/>
        <w:spacing w:after="480"/>
      </w:pPr>
      <w:r>
        <w:rPr>
          <w:lang w:val="en-US"/>
        </w:rPr>
        <w:t>M</w:t>
      </w:r>
      <w:r w:rsidRPr="007C66A0">
        <w:t xml:space="preserve"> – </w:t>
      </w:r>
      <w:r>
        <w:t>функция переходов.</w:t>
      </w:r>
      <w:r w:rsidR="002E0D73">
        <w:t xml:space="preserve"> </w:t>
      </w:r>
      <w:r w:rsidR="002E0D73">
        <w:fldChar w:fldCharType="begin"/>
      </w:r>
      <w:r w:rsidR="002E0D73">
        <w:instrText xml:space="preserve"> REF _Ref130845954 \h </w:instrText>
      </w:r>
      <w:r w:rsidR="002E0D73">
        <w:fldChar w:fldCharType="separate"/>
      </w:r>
      <w:r w:rsidR="007E4319">
        <w:t xml:space="preserve">Таблица </w:t>
      </w:r>
      <w:r w:rsidR="007E4319">
        <w:rPr>
          <w:noProof/>
        </w:rPr>
        <w:t>1</w:t>
      </w:r>
      <w:r w:rsidR="002E0D73">
        <w:fldChar w:fldCharType="end"/>
      </w:r>
      <w:r w:rsidR="002E0D73">
        <w:t xml:space="preserve"> – таблица переходов автомата. </w:t>
      </w:r>
      <w:r w:rsidR="002E0D73">
        <w:fldChar w:fldCharType="begin"/>
      </w:r>
      <w:r w:rsidR="002E0D73">
        <w:instrText xml:space="preserve"> REF _Ref130845983 \h </w:instrText>
      </w:r>
      <w:r w:rsidR="002E0D73">
        <w:fldChar w:fldCharType="separate"/>
      </w:r>
      <w:r w:rsidR="007E4319">
        <w:t xml:space="preserve">Рисунок </w:t>
      </w:r>
      <w:r w:rsidR="007E4319">
        <w:rPr>
          <w:noProof/>
        </w:rPr>
        <w:t>1</w:t>
      </w:r>
      <w:r w:rsidR="002E0D73">
        <w:fldChar w:fldCharType="end"/>
      </w:r>
      <w:r w:rsidR="002E0D73">
        <w:t xml:space="preserve"> – диаграмма переходов автомата.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2021"/>
        <w:gridCol w:w="1877"/>
        <w:gridCol w:w="1673"/>
        <w:gridCol w:w="1845"/>
        <w:gridCol w:w="1503"/>
      </w:tblGrid>
      <w:tr w:rsidR="00814F88" w:rsidRPr="00814F88" w14:paraId="76F6F6F3" w14:textId="77777777" w:rsidTr="004E012E">
        <w:trPr>
          <w:trHeight w:val="841"/>
        </w:trPr>
        <w:tc>
          <w:tcPr>
            <w:tcW w:w="2021" w:type="dxa"/>
          </w:tcPr>
          <w:p w14:paraId="056F3652" w14:textId="77777777" w:rsidR="00814F88" w:rsidRPr="00814F88" w:rsidRDefault="00814F88" w:rsidP="00814F88">
            <w:pPr>
              <w:keepNext/>
              <w:keepLines/>
              <w:spacing w:before="20" w:line="360" w:lineRule="auto"/>
              <w:ind w:left="113" w:right="425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814F8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Состояние</w:t>
            </w:r>
          </w:p>
          <w:p w14:paraId="1683A5AF" w14:textId="77777777" w:rsidR="00814F88" w:rsidRPr="00814F88" w:rsidRDefault="00814F88" w:rsidP="00814F88">
            <w:pPr>
              <w:keepNext/>
              <w:keepLines/>
              <w:spacing w:before="20" w:line="360" w:lineRule="auto"/>
              <w:ind w:left="113" w:right="425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814F8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/символ</w:t>
            </w:r>
          </w:p>
        </w:tc>
        <w:tc>
          <w:tcPr>
            <w:tcW w:w="1877" w:type="dxa"/>
          </w:tcPr>
          <w:p w14:paraId="5377DF66" w14:textId="77777777" w:rsidR="00814F88" w:rsidRPr="00814F88" w:rsidRDefault="00814F88" w:rsidP="00814F88">
            <w:pPr>
              <w:keepNext/>
              <w:keepLines/>
              <w:spacing w:before="20" w:line="360" w:lineRule="auto"/>
              <w:ind w:left="113" w:right="425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814F8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73" w:type="dxa"/>
          </w:tcPr>
          <w:p w14:paraId="38C22811" w14:textId="77777777" w:rsidR="00814F88" w:rsidRPr="00814F88" w:rsidRDefault="00814F88" w:rsidP="00814F88">
            <w:pPr>
              <w:keepNext/>
              <w:keepLines/>
              <w:spacing w:before="20" w:line="360" w:lineRule="auto"/>
              <w:ind w:left="113" w:right="425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814F8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45" w:type="dxa"/>
          </w:tcPr>
          <w:p w14:paraId="0B87F01E" w14:textId="77777777" w:rsidR="00814F88" w:rsidRPr="00814F88" w:rsidRDefault="00814F88" w:rsidP="00814F88">
            <w:pPr>
              <w:keepNext/>
              <w:keepLines/>
              <w:spacing w:before="20" w:line="360" w:lineRule="auto"/>
              <w:ind w:left="113" w:right="425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814F8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03" w:type="dxa"/>
          </w:tcPr>
          <w:p w14:paraId="79135D80" w14:textId="77777777" w:rsidR="00814F88" w:rsidRPr="00814F88" w:rsidRDefault="00814F88" w:rsidP="00814F88">
            <w:pPr>
              <w:keepNext/>
              <w:keepLines/>
              <w:spacing w:before="20" w:line="360" w:lineRule="auto"/>
              <w:ind w:left="113" w:right="425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814F88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Y/N</w:t>
            </w:r>
          </w:p>
        </w:tc>
      </w:tr>
      <w:tr w:rsidR="00814F88" w:rsidRPr="00814F88" w14:paraId="173B6D60" w14:textId="77777777" w:rsidTr="004E012E">
        <w:tc>
          <w:tcPr>
            <w:tcW w:w="2021" w:type="dxa"/>
          </w:tcPr>
          <w:p w14:paraId="7B6CC76D" w14:textId="77777777" w:rsidR="00814F88" w:rsidRPr="00814F88" w:rsidRDefault="00814F88" w:rsidP="00814F88">
            <w:pPr>
              <w:keepNext/>
              <w:keepLines/>
              <w:spacing w:before="20" w:line="360" w:lineRule="auto"/>
              <w:ind w:left="113" w:right="425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814F88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q0</w:t>
            </w:r>
          </w:p>
        </w:tc>
        <w:tc>
          <w:tcPr>
            <w:tcW w:w="1877" w:type="dxa"/>
          </w:tcPr>
          <w:p w14:paraId="172BAA3E" w14:textId="77777777" w:rsidR="00814F88" w:rsidRPr="00814F88" w:rsidRDefault="00814F88" w:rsidP="00814F88">
            <w:pPr>
              <w:keepNext/>
              <w:keepLines/>
              <w:spacing w:before="20" w:line="360" w:lineRule="auto"/>
              <w:ind w:left="113" w:right="425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814F88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q1</w:t>
            </w:r>
          </w:p>
        </w:tc>
        <w:tc>
          <w:tcPr>
            <w:tcW w:w="1673" w:type="dxa"/>
          </w:tcPr>
          <w:p w14:paraId="012ED9EE" w14:textId="77777777" w:rsidR="00814F88" w:rsidRPr="00814F88" w:rsidRDefault="00814F88" w:rsidP="00814F88">
            <w:pPr>
              <w:keepNext/>
              <w:keepLines/>
              <w:spacing w:before="20" w:line="360" w:lineRule="auto"/>
              <w:ind w:left="113" w:right="425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814F88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q2</w:t>
            </w:r>
          </w:p>
        </w:tc>
        <w:tc>
          <w:tcPr>
            <w:tcW w:w="1845" w:type="dxa"/>
          </w:tcPr>
          <w:p w14:paraId="7D6B24EC" w14:textId="77777777" w:rsidR="00814F88" w:rsidRPr="00814F88" w:rsidRDefault="00814F88" w:rsidP="00814F88">
            <w:pPr>
              <w:keepNext/>
              <w:keepLines/>
              <w:spacing w:before="20" w:line="360" w:lineRule="auto"/>
              <w:ind w:left="113" w:right="425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814F88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q3</w:t>
            </w:r>
          </w:p>
        </w:tc>
        <w:tc>
          <w:tcPr>
            <w:tcW w:w="1503" w:type="dxa"/>
          </w:tcPr>
          <w:p w14:paraId="12746B0C" w14:textId="77777777" w:rsidR="00814F88" w:rsidRPr="00814F88" w:rsidRDefault="00814F88" w:rsidP="00814F88">
            <w:pPr>
              <w:keepNext/>
              <w:keepLines/>
              <w:spacing w:before="20" w:line="360" w:lineRule="auto"/>
              <w:ind w:left="113" w:right="425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814F88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N</w:t>
            </w:r>
          </w:p>
        </w:tc>
      </w:tr>
      <w:tr w:rsidR="00814F88" w:rsidRPr="00814F88" w14:paraId="4094C91C" w14:textId="77777777" w:rsidTr="004E012E">
        <w:tc>
          <w:tcPr>
            <w:tcW w:w="2021" w:type="dxa"/>
          </w:tcPr>
          <w:p w14:paraId="5DDFB053" w14:textId="77777777" w:rsidR="00814F88" w:rsidRPr="00814F88" w:rsidRDefault="00814F88" w:rsidP="00814F88">
            <w:pPr>
              <w:keepNext/>
              <w:keepLines/>
              <w:spacing w:before="20" w:line="360" w:lineRule="auto"/>
              <w:ind w:left="113" w:right="425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814F88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q1</w:t>
            </w:r>
          </w:p>
        </w:tc>
        <w:tc>
          <w:tcPr>
            <w:tcW w:w="1877" w:type="dxa"/>
          </w:tcPr>
          <w:p w14:paraId="697C3FAF" w14:textId="77777777" w:rsidR="00814F88" w:rsidRPr="00814F88" w:rsidRDefault="00814F88" w:rsidP="00814F88">
            <w:pPr>
              <w:keepNext/>
              <w:keepLines/>
              <w:spacing w:before="20" w:line="360" w:lineRule="auto"/>
              <w:ind w:left="113" w:right="425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814F88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q0</w:t>
            </w:r>
          </w:p>
        </w:tc>
        <w:tc>
          <w:tcPr>
            <w:tcW w:w="1673" w:type="dxa"/>
          </w:tcPr>
          <w:p w14:paraId="5EA40D1D" w14:textId="77777777" w:rsidR="00814F88" w:rsidRPr="00814F88" w:rsidRDefault="00814F88" w:rsidP="00814F88">
            <w:pPr>
              <w:keepNext/>
              <w:keepLines/>
              <w:spacing w:before="20" w:line="360" w:lineRule="auto"/>
              <w:ind w:left="113" w:right="425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814F88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q4</w:t>
            </w:r>
          </w:p>
        </w:tc>
        <w:tc>
          <w:tcPr>
            <w:tcW w:w="1845" w:type="dxa"/>
          </w:tcPr>
          <w:p w14:paraId="56980AFE" w14:textId="77777777" w:rsidR="00814F88" w:rsidRPr="00814F88" w:rsidRDefault="00814F88" w:rsidP="00814F88">
            <w:pPr>
              <w:keepNext/>
              <w:keepLines/>
              <w:spacing w:before="20" w:line="360" w:lineRule="auto"/>
              <w:ind w:left="113" w:right="425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814F88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q5</w:t>
            </w:r>
          </w:p>
        </w:tc>
        <w:tc>
          <w:tcPr>
            <w:tcW w:w="1503" w:type="dxa"/>
          </w:tcPr>
          <w:p w14:paraId="21EA9CF9" w14:textId="77777777" w:rsidR="00814F88" w:rsidRPr="00814F88" w:rsidRDefault="00814F88" w:rsidP="00814F88">
            <w:pPr>
              <w:keepNext/>
              <w:keepLines/>
              <w:spacing w:before="20" w:line="360" w:lineRule="auto"/>
              <w:ind w:left="113" w:right="425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814F88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N</w:t>
            </w:r>
          </w:p>
        </w:tc>
      </w:tr>
      <w:tr w:rsidR="00814F88" w:rsidRPr="00814F88" w14:paraId="2FB19A7C" w14:textId="77777777" w:rsidTr="004E012E">
        <w:tc>
          <w:tcPr>
            <w:tcW w:w="2021" w:type="dxa"/>
          </w:tcPr>
          <w:p w14:paraId="26F40A0B" w14:textId="77777777" w:rsidR="00814F88" w:rsidRPr="00814F88" w:rsidRDefault="00814F88" w:rsidP="00814F88">
            <w:pPr>
              <w:keepNext/>
              <w:keepLines/>
              <w:spacing w:before="20" w:line="360" w:lineRule="auto"/>
              <w:ind w:left="113" w:right="425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814F88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q2</w:t>
            </w:r>
          </w:p>
        </w:tc>
        <w:tc>
          <w:tcPr>
            <w:tcW w:w="1877" w:type="dxa"/>
          </w:tcPr>
          <w:p w14:paraId="7B321DC9" w14:textId="77777777" w:rsidR="00814F88" w:rsidRPr="00814F88" w:rsidRDefault="00814F88" w:rsidP="00814F88">
            <w:pPr>
              <w:keepNext/>
              <w:keepLines/>
              <w:spacing w:before="20" w:line="360" w:lineRule="auto"/>
              <w:ind w:left="113" w:right="425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814F88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q4</w:t>
            </w:r>
          </w:p>
        </w:tc>
        <w:tc>
          <w:tcPr>
            <w:tcW w:w="1673" w:type="dxa"/>
          </w:tcPr>
          <w:p w14:paraId="4CADA766" w14:textId="77777777" w:rsidR="00814F88" w:rsidRPr="00814F88" w:rsidRDefault="00814F88" w:rsidP="00814F88">
            <w:pPr>
              <w:keepNext/>
              <w:keepLines/>
              <w:spacing w:before="20" w:line="360" w:lineRule="auto"/>
              <w:ind w:left="113" w:right="425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814F88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q0</w:t>
            </w:r>
          </w:p>
        </w:tc>
        <w:tc>
          <w:tcPr>
            <w:tcW w:w="1845" w:type="dxa"/>
          </w:tcPr>
          <w:p w14:paraId="3CFBC5CD" w14:textId="77777777" w:rsidR="00814F88" w:rsidRPr="00814F88" w:rsidRDefault="00814F88" w:rsidP="00814F88">
            <w:pPr>
              <w:keepNext/>
              <w:keepLines/>
              <w:spacing w:before="20" w:line="360" w:lineRule="auto"/>
              <w:ind w:left="113" w:right="425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814F88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q6</w:t>
            </w:r>
          </w:p>
        </w:tc>
        <w:tc>
          <w:tcPr>
            <w:tcW w:w="1503" w:type="dxa"/>
          </w:tcPr>
          <w:p w14:paraId="21E029D5" w14:textId="77777777" w:rsidR="00814F88" w:rsidRPr="00814F88" w:rsidRDefault="00814F88" w:rsidP="00814F88">
            <w:pPr>
              <w:keepNext/>
              <w:keepLines/>
              <w:spacing w:before="20" w:line="360" w:lineRule="auto"/>
              <w:ind w:left="113" w:right="425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814F88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N</w:t>
            </w:r>
          </w:p>
        </w:tc>
      </w:tr>
      <w:tr w:rsidR="00814F88" w:rsidRPr="00814F88" w14:paraId="468C8747" w14:textId="77777777" w:rsidTr="004E012E">
        <w:tc>
          <w:tcPr>
            <w:tcW w:w="2021" w:type="dxa"/>
          </w:tcPr>
          <w:p w14:paraId="4B80532C" w14:textId="77777777" w:rsidR="00814F88" w:rsidRPr="00814F88" w:rsidRDefault="00814F88" w:rsidP="00814F88">
            <w:pPr>
              <w:keepNext/>
              <w:keepLines/>
              <w:spacing w:before="20" w:line="360" w:lineRule="auto"/>
              <w:ind w:left="113" w:right="425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814F88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q3</w:t>
            </w:r>
          </w:p>
        </w:tc>
        <w:tc>
          <w:tcPr>
            <w:tcW w:w="1877" w:type="dxa"/>
          </w:tcPr>
          <w:p w14:paraId="1503ADCE" w14:textId="77777777" w:rsidR="00814F88" w:rsidRPr="00814F88" w:rsidRDefault="00814F88" w:rsidP="00814F88">
            <w:pPr>
              <w:keepNext/>
              <w:keepLines/>
              <w:spacing w:before="20" w:line="360" w:lineRule="auto"/>
              <w:ind w:left="113" w:right="425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814F88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q5</w:t>
            </w:r>
          </w:p>
        </w:tc>
        <w:tc>
          <w:tcPr>
            <w:tcW w:w="1673" w:type="dxa"/>
          </w:tcPr>
          <w:p w14:paraId="492F841D" w14:textId="77777777" w:rsidR="00814F88" w:rsidRPr="00814F88" w:rsidRDefault="00814F88" w:rsidP="00814F88">
            <w:pPr>
              <w:keepNext/>
              <w:keepLines/>
              <w:spacing w:before="20" w:line="360" w:lineRule="auto"/>
              <w:ind w:left="113" w:right="425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814F88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q6</w:t>
            </w:r>
          </w:p>
        </w:tc>
        <w:tc>
          <w:tcPr>
            <w:tcW w:w="1845" w:type="dxa"/>
          </w:tcPr>
          <w:p w14:paraId="3EEC22EE" w14:textId="77777777" w:rsidR="00814F88" w:rsidRPr="00814F88" w:rsidRDefault="00814F88" w:rsidP="00814F88">
            <w:pPr>
              <w:keepNext/>
              <w:keepLines/>
              <w:spacing w:before="20" w:line="360" w:lineRule="auto"/>
              <w:ind w:left="113" w:right="425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814F88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q0</w:t>
            </w:r>
          </w:p>
        </w:tc>
        <w:tc>
          <w:tcPr>
            <w:tcW w:w="1503" w:type="dxa"/>
          </w:tcPr>
          <w:p w14:paraId="0404C880" w14:textId="77777777" w:rsidR="00814F88" w:rsidRPr="00814F88" w:rsidRDefault="00814F88" w:rsidP="00814F88">
            <w:pPr>
              <w:keepNext/>
              <w:keepLines/>
              <w:spacing w:before="20" w:line="360" w:lineRule="auto"/>
              <w:ind w:left="113" w:right="425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814F88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N</w:t>
            </w:r>
          </w:p>
        </w:tc>
      </w:tr>
      <w:tr w:rsidR="00814F88" w:rsidRPr="00814F88" w14:paraId="57A17BF9" w14:textId="77777777" w:rsidTr="004E012E">
        <w:tc>
          <w:tcPr>
            <w:tcW w:w="2021" w:type="dxa"/>
          </w:tcPr>
          <w:p w14:paraId="182E9227" w14:textId="77777777" w:rsidR="00814F88" w:rsidRPr="00814F88" w:rsidRDefault="00814F88" w:rsidP="00814F88">
            <w:pPr>
              <w:keepNext/>
              <w:keepLines/>
              <w:spacing w:before="20" w:line="360" w:lineRule="auto"/>
              <w:ind w:left="113" w:right="425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814F88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q4</w:t>
            </w:r>
          </w:p>
        </w:tc>
        <w:tc>
          <w:tcPr>
            <w:tcW w:w="1877" w:type="dxa"/>
          </w:tcPr>
          <w:p w14:paraId="4DA99019" w14:textId="77777777" w:rsidR="00814F88" w:rsidRPr="00814F88" w:rsidRDefault="00814F88" w:rsidP="00814F88">
            <w:pPr>
              <w:keepNext/>
              <w:keepLines/>
              <w:spacing w:before="20" w:line="360" w:lineRule="auto"/>
              <w:ind w:left="113" w:right="425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814F88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q2</w:t>
            </w:r>
          </w:p>
        </w:tc>
        <w:tc>
          <w:tcPr>
            <w:tcW w:w="1673" w:type="dxa"/>
          </w:tcPr>
          <w:p w14:paraId="7D09F62E" w14:textId="77777777" w:rsidR="00814F88" w:rsidRPr="00814F88" w:rsidRDefault="00814F88" w:rsidP="00814F88">
            <w:pPr>
              <w:keepNext/>
              <w:keepLines/>
              <w:spacing w:before="20" w:line="360" w:lineRule="auto"/>
              <w:ind w:left="113" w:right="425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814F88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q1</w:t>
            </w:r>
          </w:p>
        </w:tc>
        <w:tc>
          <w:tcPr>
            <w:tcW w:w="1845" w:type="dxa"/>
          </w:tcPr>
          <w:p w14:paraId="02364085" w14:textId="77777777" w:rsidR="00814F88" w:rsidRPr="00814F88" w:rsidRDefault="00814F88" w:rsidP="00814F88">
            <w:pPr>
              <w:keepNext/>
              <w:keepLines/>
              <w:spacing w:before="20" w:line="360" w:lineRule="auto"/>
              <w:ind w:left="113" w:right="425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814F88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q7</w:t>
            </w:r>
          </w:p>
        </w:tc>
        <w:tc>
          <w:tcPr>
            <w:tcW w:w="1503" w:type="dxa"/>
          </w:tcPr>
          <w:p w14:paraId="7655E0E4" w14:textId="77777777" w:rsidR="00814F88" w:rsidRPr="00814F88" w:rsidRDefault="00814F88" w:rsidP="00814F88">
            <w:pPr>
              <w:keepNext/>
              <w:keepLines/>
              <w:spacing w:before="20" w:line="360" w:lineRule="auto"/>
              <w:ind w:left="113" w:right="425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814F88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N</w:t>
            </w:r>
          </w:p>
        </w:tc>
      </w:tr>
      <w:tr w:rsidR="00814F88" w:rsidRPr="00814F88" w14:paraId="0E75BC2B" w14:textId="77777777" w:rsidTr="004E012E">
        <w:tc>
          <w:tcPr>
            <w:tcW w:w="2021" w:type="dxa"/>
          </w:tcPr>
          <w:p w14:paraId="691DD4A6" w14:textId="77777777" w:rsidR="00814F88" w:rsidRPr="00814F88" w:rsidRDefault="00814F88" w:rsidP="00814F88">
            <w:pPr>
              <w:keepNext/>
              <w:keepLines/>
              <w:spacing w:before="20" w:line="360" w:lineRule="auto"/>
              <w:ind w:left="113" w:right="425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814F88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q5</w:t>
            </w:r>
          </w:p>
        </w:tc>
        <w:tc>
          <w:tcPr>
            <w:tcW w:w="1877" w:type="dxa"/>
          </w:tcPr>
          <w:p w14:paraId="3873D24D" w14:textId="77777777" w:rsidR="00814F88" w:rsidRPr="00814F88" w:rsidRDefault="00814F88" w:rsidP="00814F88">
            <w:pPr>
              <w:keepNext/>
              <w:keepLines/>
              <w:spacing w:before="20" w:line="360" w:lineRule="auto"/>
              <w:ind w:left="113" w:right="425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814F88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q3</w:t>
            </w:r>
          </w:p>
        </w:tc>
        <w:tc>
          <w:tcPr>
            <w:tcW w:w="1673" w:type="dxa"/>
          </w:tcPr>
          <w:p w14:paraId="4E57A053" w14:textId="77777777" w:rsidR="00814F88" w:rsidRPr="00814F88" w:rsidRDefault="00814F88" w:rsidP="00814F88">
            <w:pPr>
              <w:keepNext/>
              <w:keepLines/>
              <w:spacing w:before="20" w:line="360" w:lineRule="auto"/>
              <w:ind w:left="113" w:right="425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814F88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q7</w:t>
            </w:r>
          </w:p>
        </w:tc>
        <w:tc>
          <w:tcPr>
            <w:tcW w:w="1845" w:type="dxa"/>
          </w:tcPr>
          <w:p w14:paraId="12AE6D84" w14:textId="77777777" w:rsidR="00814F88" w:rsidRPr="00814F88" w:rsidRDefault="00814F88" w:rsidP="00814F88">
            <w:pPr>
              <w:keepNext/>
              <w:keepLines/>
              <w:spacing w:before="20" w:line="360" w:lineRule="auto"/>
              <w:ind w:left="113" w:right="425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814F88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q1</w:t>
            </w:r>
          </w:p>
        </w:tc>
        <w:tc>
          <w:tcPr>
            <w:tcW w:w="1503" w:type="dxa"/>
          </w:tcPr>
          <w:p w14:paraId="48AC20DE" w14:textId="77777777" w:rsidR="00814F88" w:rsidRPr="00814F88" w:rsidRDefault="00814F88" w:rsidP="00814F88">
            <w:pPr>
              <w:keepNext/>
              <w:keepLines/>
              <w:spacing w:before="20" w:line="360" w:lineRule="auto"/>
              <w:ind w:left="113" w:right="425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814F88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N</w:t>
            </w:r>
          </w:p>
        </w:tc>
      </w:tr>
      <w:tr w:rsidR="00814F88" w:rsidRPr="00814F88" w14:paraId="6B85EDA9" w14:textId="77777777" w:rsidTr="004E012E">
        <w:tc>
          <w:tcPr>
            <w:tcW w:w="2021" w:type="dxa"/>
          </w:tcPr>
          <w:p w14:paraId="55C07717" w14:textId="77777777" w:rsidR="00814F88" w:rsidRPr="00814F88" w:rsidRDefault="00814F88" w:rsidP="00814F88">
            <w:pPr>
              <w:keepNext/>
              <w:keepLines/>
              <w:spacing w:before="20" w:line="360" w:lineRule="auto"/>
              <w:ind w:left="113" w:right="425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814F88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q6</w:t>
            </w:r>
          </w:p>
        </w:tc>
        <w:tc>
          <w:tcPr>
            <w:tcW w:w="1877" w:type="dxa"/>
          </w:tcPr>
          <w:p w14:paraId="53A59368" w14:textId="77777777" w:rsidR="00814F88" w:rsidRPr="00814F88" w:rsidRDefault="00814F88" w:rsidP="00814F88">
            <w:pPr>
              <w:keepNext/>
              <w:keepLines/>
              <w:spacing w:before="20" w:line="360" w:lineRule="auto"/>
              <w:ind w:left="113" w:right="425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814F88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q7</w:t>
            </w:r>
          </w:p>
        </w:tc>
        <w:tc>
          <w:tcPr>
            <w:tcW w:w="1673" w:type="dxa"/>
          </w:tcPr>
          <w:p w14:paraId="1214E5C2" w14:textId="77777777" w:rsidR="00814F88" w:rsidRPr="00814F88" w:rsidRDefault="00814F88" w:rsidP="00814F88">
            <w:pPr>
              <w:keepNext/>
              <w:keepLines/>
              <w:spacing w:before="20" w:line="360" w:lineRule="auto"/>
              <w:ind w:left="113" w:right="425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814F88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q3</w:t>
            </w:r>
          </w:p>
        </w:tc>
        <w:tc>
          <w:tcPr>
            <w:tcW w:w="1845" w:type="dxa"/>
          </w:tcPr>
          <w:p w14:paraId="46BF094F" w14:textId="77777777" w:rsidR="00814F88" w:rsidRPr="00814F88" w:rsidRDefault="00814F88" w:rsidP="00814F88">
            <w:pPr>
              <w:keepNext/>
              <w:keepLines/>
              <w:spacing w:before="20" w:line="360" w:lineRule="auto"/>
              <w:ind w:left="113" w:right="425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814F88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q2</w:t>
            </w:r>
          </w:p>
        </w:tc>
        <w:tc>
          <w:tcPr>
            <w:tcW w:w="1503" w:type="dxa"/>
          </w:tcPr>
          <w:p w14:paraId="29D500A1" w14:textId="77777777" w:rsidR="00814F88" w:rsidRPr="00814F88" w:rsidRDefault="00814F88" w:rsidP="00814F88">
            <w:pPr>
              <w:keepNext/>
              <w:keepLines/>
              <w:spacing w:before="20" w:line="360" w:lineRule="auto"/>
              <w:ind w:left="113" w:right="425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814F88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N</w:t>
            </w:r>
          </w:p>
        </w:tc>
      </w:tr>
      <w:tr w:rsidR="00814F88" w:rsidRPr="00814F88" w14:paraId="4ADEB7B7" w14:textId="77777777" w:rsidTr="004E012E">
        <w:tc>
          <w:tcPr>
            <w:tcW w:w="2021" w:type="dxa"/>
          </w:tcPr>
          <w:p w14:paraId="0BFB700C" w14:textId="77777777" w:rsidR="00814F88" w:rsidRPr="00814F88" w:rsidRDefault="00814F88" w:rsidP="00814F88">
            <w:pPr>
              <w:keepNext/>
              <w:keepLines/>
              <w:spacing w:before="20" w:line="360" w:lineRule="auto"/>
              <w:ind w:left="113" w:right="425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814F88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q7</w:t>
            </w:r>
          </w:p>
        </w:tc>
        <w:tc>
          <w:tcPr>
            <w:tcW w:w="1877" w:type="dxa"/>
          </w:tcPr>
          <w:p w14:paraId="48063561" w14:textId="77777777" w:rsidR="00814F88" w:rsidRPr="00814F88" w:rsidRDefault="00814F88" w:rsidP="00814F88">
            <w:pPr>
              <w:keepNext/>
              <w:keepLines/>
              <w:spacing w:before="20" w:line="360" w:lineRule="auto"/>
              <w:ind w:left="113" w:right="425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814F88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q6</w:t>
            </w:r>
          </w:p>
        </w:tc>
        <w:tc>
          <w:tcPr>
            <w:tcW w:w="1673" w:type="dxa"/>
          </w:tcPr>
          <w:p w14:paraId="313AACD8" w14:textId="77777777" w:rsidR="00814F88" w:rsidRPr="00814F88" w:rsidRDefault="00814F88" w:rsidP="00814F88">
            <w:pPr>
              <w:keepNext/>
              <w:keepLines/>
              <w:spacing w:before="20" w:line="360" w:lineRule="auto"/>
              <w:ind w:left="113" w:right="425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814F88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q5</w:t>
            </w:r>
          </w:p>
        </w:tc>
        <w:tc>
          <w:tcPr>
            <w:tcW w:w="1845" w:type="dxa"/>
          </w:tcPr>
          <w:p w14:paraId="3305B5CF" w14:textId="77777777" w:rsidR="00814F88" w:rsidRPr="00814F88" w:rsidRDefault="00814F88" w:rsidP="00814F88">
            <w:pPr>
              <w:keepNext/>
              <w:keepLines/>
              <w:spacing w:before="20" w:line="360" w:lineRule="auto"/>
              <w:ind w:left="113" w:right="425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814F88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q4</w:t>
            </w:r>
          </w:p>
        </w:tc>
        <w:tc>
          <w:tcPr>
            <w:tcW w:w="1503" w:type="dxa"/>
          </w:tcPr>
          <w:p w14:paraId="7D1C89C8" w14:textId="77777777" w:rsidR="00814F88" w:rsidRPr="00814F88" w:rsidRDefault="00814F88" w:rsidP="007C66A0">
            <w:pPr>
              <w:keepNext/>
              <w:keepLines/>
              <w:spacing w:before="20" w:line="360" w:lineRule="auto"/>
              <w:ind w:left="113" w:right="425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814F88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Y</w:t>
            </w:r>
          </w:p>
        </w:tc>
      </w:tr>
    </w:tbl>
    <w:p w14:paraId="5D3ABD46" w14:textId="570A0E8C" w:rsidR="00814F88" w:rsidRDefault="007C66A0" w:rsidP="007C66A0">
      <w:pPr>
        <w:pStyle w:val="-"/>
        <w:spacing w:after="240"/>
      </w:pPr>
      <w:bookmarkStart w:id="0" w:name="_Ref130845954"/>
      <w:r>
        <w:t xml:space="preserve">Таблица </w:t>
      </w:r>
      <w:r w:rsidR="00000000">
        <w:fldChar w:fldCharType="begin"/>
      </w:r>
      <w:r w:rsidR="00000000">
        <w:instrText xml:space="preserve"> SEQ Таблица \* ARABIC </w:instrText>
      </w:r>
      <w:r w:rsidR="00000000">
        <w:fldChar w:fldCharType="separate"/>
      </w:r>
      <w:r w:rsidR="007E4319">
        <w:rPr>
          <w:noProof/>
        </w:rPr>
        <w:t>1</w:t>
      </w:r>
      <w:r w:rsidR="00000000">
        <w:rPr>
          <w:noProof/>
        </w:rPr>
        <w:fldChar w:fldCharType="end"/>
      </w:r>
      <w:bookmarkEnd w:id="0"/>
    </w:p>
    <w:p w14:paraId="317BFF72" w14:textId="77777777" w:rsidR="007C66A0" w:rsidRDefault="007C66A0" w:rsidP="004877EC">
      <w:pPr>
        <w:pStyle w:val="-"/>
        <w:ind w:hanging="142"/>
      </w:pPr>
      <w:r>
        <w:rPr>
          <w:noProof/>
        </w:rPr>
        <w:lastRenderedPageBreak/>
        <w:drawing>
          <wp:inline distT="0" distB="0" distL="0" distR="0" wp14:anchorId="503F8922" wp14:editId="51E6A7A3">
            <wp:extent cx="5807034" cy="2721171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514" cy="278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8A28" w14:textId="3AD77137" w:rsidR="007C66A0" w:rsidRDefault="007C66A0" w:rsidP="007C66A0">
      <w:pPr>
        <w:pStyle w:val="a8"/>
      </w:pPr>
      <w:bookmarkStart w:id="1" w:name="_Ref130845983"/>
      <w:r>
        <w:t xml:space="preserve">Рисунок 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 w:rsidR="007E4319">
        <w:rPr>
          <w:noProof/>
        </w:rPr>
        <w:t>1</w:t>
      </w:r>
      <w:r w:rsidR="00000000">
        <w:rPr>
          <w:noProof/>
        </w:rPr>
        <w:fldChar w:fldCharType="end"/>
      </w:r>
      <w:bookmarkEnd w:id="1"/>
    </w:p>
    <w:p w14:paraId="0BD82741" w14:textId="77777777" w:rsidR="002E0D73" w:rsidRDefault="002E0D73" w:rsidP="007C66A0">
      <w:pPr>
        <w:pStyle w:val="a8"/>
      </w:pPr>
      <w:r>
        <w:rPr>
          <w:lang w:val="en-US"/>
        </w:rPr>
        <w:t>S</w:t>
      </w:r>
      <w:r w:rsidRPr="002E0D73">
        <w:t xml:space="preserve"> </w:t>
      </w:r>
      <w:r>
        <w:t xml:space="preserve">= </w:t>
      </w:r>
      <w:r w:rsidRPr="002E0D73">
        <w:t>{</w:t>
      </w:r>
      <w:r>
        <w:rPr>
          <w:lang w:val="en-US"/>
        </w:rPr>
        <w:t>q</w:t>
      </w:r>
      <w:r w:rsidRPr="002E0D73">
        <w:t xml:space="preserve">0} – </w:t>
      </w:r>
      <w:r>
        <w:t>множество начальных состояний.</w:t>
      </w:r>
    </w:p>
    <w:p w14:paraId="7E66B2DD" w14:textId="77777777" w:rsidR="002E0D73" w:rsidRDefault="002E0D73" w:rsidP="007C66A0">
      <w:pPr>
        <w:pStyle w:val="a8"/>
      </w:pPr>
      <w:r>
        <w:rPr>
          <w:lang w:val="en-US"/>
        </w:rPr>
        <w:t>Z</w:t>
      </w:r>
      <w:r w:rsidRPr="002E0D73">
        <w:t xml:space="preserve"> = {</w:t>
      </w:r>
      <w:r>
        <w:rPr>
          <w:lang w:val="en-US"/>
        </w:rPr>
        <w:t>q</w:t>
      </w:r>
      <w:r w:rsidRPr="002E0D73">
        <w:t xml:space="preserve">7} – </w:t>
      </w:r>
      <w:r>
        <w:t>множество заключительных состояний.</w:t>
      </w:r>
    </w:p>
    <w:p w14:paraId="44E8C8B6" w14:textId="77777777" w:rsidR="002E0D73" w:rsidRPr="00002992" w:rsidRDefault="002E0D73" w:rsidP="002E0D73">
      <w:pPr>
        <w:pStyle w:val="-4"/>
        <w:numPr>
          <w:ilvl w:val="0"/>
          <w:numId w:val="14"/>
        </w:numPr>
        <w:rPr>
          <w:b/>
          <w:bCs/>
        </w:rPr>
      </w:pPr>
      <w:r w:rsidRPr="00002992">
        <w:rPr>
          <w:b/>
          <w:bCs/>
        </w:rPr>
        <w:t>Тестирование автомата</w:t>
      </w:r>
    </w:p>
    <w:p w14:paraId="3168D4D8" w14:textId="49BAC218" w:rsidR="002E0D73" w:rsidRDefault="00A93719" w:rsidP="00A93719">
      <w:pPr>
        <w:pStyle w:val="-"/>
        <w:numPr>
          <w:ilvl w:val="0"/>
          <w:numId w:val="16"/>
        </w:numPr>
      </w:pPr>
      <w:r>
        <w:t>010210122</w:t>
      </w:r>
      <w:r>
        <w:tab/>
      </w:r>
    </w:p>
    <w:p w14:paraId="1DD02988" w14:textId="2106282F" w:rsidR="0026678A" w:rsidRPr="00A93719" w:rsidRDefault="0026678A" w:rsidP="00002992">
      <w:pPr>
        <w:pStyle w:val="-"/>
        <w:spacing w:line="240" w:lineRule="auto"/>
        <w:ind w:left="1429" w:firstLine="0"/>
      </w:pPr>
      <w:r w:rsidRPr="00A93719">
        <w:t>0</w:t>
      </w:r>
      <w:r w:rsidRPr="00A93719">
        <w:tab/>
        <w:t xml:space="preserve">q0 -&gt; q1 </w:t>
      </w:r>
    </w:p>
    <w:p w14:paraId="55D5FA1B" w14:textId="4E54A9E2" w:rsidR="0026678A" w:rsidRPr="00A93719" w:rsidRDefault="0026678A" w:rsidP="00002992">
      <w:pPr>
        <w:pStyle w:val="-"/>
        <w:spacing w:line="240" w:lineRule="auto"/>
        <w:ind w:left="1429" w:firstLine="0"/>
      </w:pPr>
      <w:r w:rsidRPr="00A93719">
        <w:t>1</w:t>
      </w:r>
      <w:r w:rsidRPr="00A93719">
        <w:tab/>
        <w:t>q1 -&gt; q4</w:t>
      </w:r>
    </w:p>
    <w:p w14:paraId="0CE8C464" w14:textId="044047D4" w:rsidR="0026678A" w:rsidRPr="00A93719" w:rsidRDefault="0026678A" w:rsidP="00002992">
      <w:pPr>
        <w:pStyle w:val="-"/>
        <w:spacing w:line="240" w:lineRule="auto"/>
        <w:ind w:left="1429" w:firstLine="0"/>
      </w:pPr>
      <w:r w:rsidRPr="00A93719">
        <w:t>0</w:t>
      </w:r>
      <w:r w:rsidRPr="00A93719">
        <w:tab/>
        <w:t>q4 -&gt; q2</w:t>
      </w:r>
    </w:p>
    <w:p w14:paraId="58C2D6FD" w14:textId="31103EB2" w:rsidR="0026678A" w:rsidRPr="00A93719" w:rsidRDefault="0026678A" w:rsidP="00002992">
      <w:pPr>
        <w:pStyle w:val="-"/>
        <w:spacing w:line="240" w:lineRule="auto"/>
        <w:ind w:left="1429" w:firstLine="0"/>
      </w:pPr>
      <w:r w:rsidRPr="00A93719">
        <w:t>2</w:t>
      </w:r>
      <w:r w:rsidRPr="00A93719">
        <w:tab/>
        <w:t>q2 -&gt; q6</w:t>
      </w:r>
    </w:p>
    <w:p w14:paraId="45BE9D9F" w14:textId="574212B9" w:rsidR="0026678A" w:rsidRPr="00A93719" w:rsidRDefault="0026678A" w:rsidP="00002992">
      <w:pPr>
        <w:pStyle w:val="-"/>
        <w:spacing w:line="240" w:lineRule="auto"/>
        <w:ind w:left="1429" w:firstLine="0"/>
      </w:pPr>
      <w:r w:rsidRPr="00A93719">
        <w:t>1</w:t>
      </w:r>
      <w:r w:rsidRPr="00A93719">
        <w:tab/>
        <w:t>q6 -&gt; q3</w:t>
      </w:r>
    </w:p>
    <w:p w14:paraId="3CB1C450" w14:textId="1CD517CE" w:rsidR="0026678A" w:rsidRPr="00A93719" w:rsidRDefault="0026678A" w:rsidP="00002992">
      <w:pPr>
        <w:pStyle w:val="-"/>
        <w:spacing w:line="240" w:lineRule="auto"/>
        <w:ind w:left="1429" w:firstLine="0"/>
      </w:pPr>
      <w:r w:rsidRPr="00A93719">
        <w:t>0</w:t>
      </w:r>
      <w:r w:rsidRPr="00A93719">
        <w:tab/>
        <w:t>q3 -&gt; q5</w:t>
      </w:r>
    </w:p>
    <w:p w14:paraId="0EE89265" w14:textId="77777777" w:rsidR="0026678A" w:rsidRDefault="0026678A" w:rsidP="00002992">
      <w:pPr>
        <w:pStyle w:val="-"/>
        <w:spacing w:line="240" w:lineRule="auto"/>
        <w:ind w:left="1429" w:firstLine="0"/>
      </w:pPr>
      <w:r w:rsidRPr="00A93719">
        <w:t>1</w:t>
      </w:r>
      <w:r w:rsidRPr="00A93719">
        <w:tab/>
        <w:t>q5 -&gt; q7</w:t>
      </w:r>
    </w:p>
    <w:p w14:paraId="6313365E" w14:textId="0B44D5FB" w:rsidR="0026678A" w:rsidRPr="00A93719" w:rsidRDefault="0026678A" w:rsidP="00002992">
      <w:pPr>
        <w:pStyle w:val="-"/>
        <w:spacing w:line="240" w:lineRule="auto"/>
        <w:ind w:left="1429" w:firstLine="0"/>
      </w:pPr>
      <w:r w:rsidRPr="00A93719">
        <w:t>2</w:t>
      </w:r>
      <w:r w:rsidRPr="00A93719">
        <w:tab/>
        <w:t>q7 -&gt; q4</w:t>
      </w:r>
    </w:p>
    <w:p w14:paraId="15832445" w14:textId="7319A30A" w:rsidR="0026678A" w:rsidRDefault="0026678A" w:rsidP="00002992">
      <w:pPr>
        <w:pStyle w:val="-"/>
        <w:spacing w:line="240" w:lineRule="auto"/>
        <w:ind w:left="1429" w:firstLine="0"/>
      </w:pPr>
      <w:r w:rsidRPr="00A93719">
        <w:t>2</w:t>
      </w:r>
      <w:r w:rsidRPr="00A93719">
        <w:tab/>
        <w:t>q4 -&gt; q7</w:t>
      </w:r>
    </w:p>
    <w:p w14:paraId="7F0E3EA3" w14:textId="23CEF37A" w:rsidR="0026678A" w:rsidRPr="0026678A" w:rsidRDefault="0026678A" w:rsidP="00002992">
      <w:pPr>
        <w:pStyle w:val="-"/>
        <w:spacing w:line="240" w:lineRule="auto"/>
        <w:ind w:left="1429" w:firstLine="0"/>
        <w:rPr>
          <w:lang w:val="en-US"/>
        </w:rPr>
      </w:pPr>
      <w:r>
        <w:rPr>
          <w:lang w:val="en-US"/>
        </w:rPr>
        <w:t>Yes</w:t>
      </w:r>
    </w:p>
    <w:p w14:paraId="51B7D041" w14:textId="24534E54" w:rsidR="00A93719" w:rsidRPr="0026678A" w:rsidRDefault="00A93719" w:rsidP="00A93719">
      <w:pPr>
        <w:pStyle w:val="-"/>
        <w:numPr>
          <w:ilvl w:val="0"/>
          <w:numId w:val="16"/>
        </w:numPr>
      </w:pPr>
      <w:r>
        <w:rPr>
          <w:lang w:val="en-US"/>
        </w:rPr>
        <w:t>012</w:t>
      </w:r>
    </w:p>
    <w:p w14:paraId="06CA9218" w14:textId="069088DD" w:rsidR="0026678A" w:rsidRDefault="0026678A" w:rsidP="0026678A">
      <w:pPr>
        <w:pStyle w:val="-"/>
        <w:spacing w:line="240" w:lineRule="auto"/>
        <w:ind w:left="1429" w:firstLine="0"/>
        <w:rPr>
          <w:lang w:val="en-US"/>
        </w:rPr>
      </w:pPr>
      <w:r>
        <w:rPr>
          <w:lang w:val="en-US"/>
        </w:rPr>
        <w:t>0</w:t>
      </w:r>
      <w:r>
        <w:rPr>
          <w:lang w:val="en-US"/>
        </w:rPr>
        <w:tab/>
        <w:t>q0 -&gt; q1</w:t>
      </w:r>
    </w:p>
    <w:p w14:paraId="300E154A" w14:textId="3991CA7E" w:rsidR="0026678A" w:rsidRDefault="0026678A" w:rsidP="0026678A">
      <w:pPr>
        <w:pStyle w:val="-"/>
        <w:spacing w:line="240" w:lineRule="auto"/>
        <w:ind w:left="1429" w:firstLine="0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q1 -&gt; q4</w:t>
      </w:r>
    </w:p>
    <w:p w14:paraId="00BCACCE" w14:textId="1D0B30FF" w:rsidR="0026678A" w:rsidRDefault="0026678A" w:rsidP="0026678A">
      <w:pPr>
        <w:pStyle w:val="-"/>
        <w:spacing w:line="240" w:lineRule="auto"/>
        <w:ind w:left="1429" w:firstLine="0"/>
        <w:rPr>
          <w:lang w:val="en-US"/>
        </w:rPr>
      </w:pPr>
      <w:r>
        <w:rPr>
          <w:lang w:val="en-US"/>
        </w:rPr>
        <w:lastRenderedPageBreak/>
        <w:t>2</w:t>
      </w:r>
      <w:r>
        <w:rPr>
          <w:lang w:val="en-US"/>
        </w:rPr>
        <w:tab/>
        <w:t>q4 -&gt; q7</w:t>
      </w:r>
    </w:p>
    <w:p w14:paraId="516375AF" w14:textId="6B1EF0DB" w:rsidR="0026678A" w:rsidRPr="0026678A" w:rsidRDefault="0026678A" w:rsidP="0026678A">
      <w:pPr>
        <w:pStyle w:val="-"/>
        <w:spacing w:line="240" w:lineRule="auto"/>
        <w:ind w:left="1429" w:firstLine="0"/>
        <w:rPr>
          <w:lang w:val="en-US"/>
        </w:rPr>
      </w:pPr>
      <w:r>
        <w:rPr>
          <w:lang w:val="en-US"/>
        </w:rPr>
        <w:t>Yes</w:t>
      </w:r>
    </w:p>
    <w:p w14:paraId="3AD2683E" w14:textId="1DAF7B5C" w:rsidR="0026678A" w:rsidRDefault="00A93719" w:rsidP="0026678A">
      <w:pPr>
        <w:pStyle w:val="-"/>
        <w:numPr>
          <w:ilvl w:val="0"/>
          <w:numId w:val="16"/>
        </w:numPr>
      </w:pPr>
      <w:r>
        <w:rPr>
          <w:lang w:val="en-US"/>
        </w:rPr>
        <w:t>0 (1, 2)</w:t>
      </w:r>
    </w:p>
    <w:p w14:paraId="701C4AEB" w14:textId="7BB278A0" w:rsidR="0026678A" w:rsidRPr="0026678A" w:rsidRDefault="0026678A" w:rsidP="0026678A">
      <w:pPr>
        <w:pStyle w:val="-"/>
        <w:spacing w:line="240" w:lineRule="auto"/>
        <w:ind w:left="1429" w:firstLine="0"/>
        <w:rPr>
          <w:lang w:val="en-US"/>
        </w:rPr>
      </w:pPr>
      <w:r>
        <w:rPr>
          <w:lang w:val="en-US"/>
        </w:rPr>
        <w:t>0</w:t>
      </w:r>
      <w:r>
        <w:rPr>
          <w:lang w:val="en-US"/>
        </w:rPr>
        <w:tab/>
        <w:t>q0 -&gt; q1</w:t>
      </w:r>
    </w:p>
    <w:p w14:paraId="5BD5AF6F" w14:textId="462A0D66" w:rsidR="0026678A" w:rsidRPr="0026678A" w:rsidRDefault="0026678A" w:rsidP="0026678A">
      <w:pPr>
        <w:pStyle w:val="-"/>
        <w:spacing w:line="240" w:lineRule="auto"/>
        <w:ind w:left="1429" w:firstLine="0"/>
        <w:rPr>
          <w:lang w:val="en-US"/>
        </w:rPr>
      </w:pPr>
      <w:r>
        <w:rPr>
          <w:lang w:val="en-US"/>
        </w:rPr>
        <w:t>No</w:t>
      </w:r>
    </w:p>
    <w:p w14:paraId="630E2AF6" w14:textId="08CA8179" w:rsidR="00A93719" w:rsidRDefault="00A93719" w:rsidP="00A93719">
      <w:pPr>
        <w:pStyle w:val="-"/>
        <w:numPr>
          <w:ilvl w:val="0"/>
          <w:numId w:val="16"/>
        </w:numPr>
      </w:pPr>
      <w:r w:rsidRPr="00A93719">
        <w:t>123</w:t>
      </w:r>
      <w:r w:rsidRPr="00A93719">
        <w:tab/>
        <w:t>Строка содержит символы, которые не соответствуют алфавиту автомата</w:t>
      </w:r>
    </w:p>
    <w:p w14:paraId="6A38EE52" w14:textId="5E9D9142" w:rsidR="00A93719" w:rsidRDefault="00A93719" w:rsidP="00A93719">
      <w:pPr>
        <w:pStyle w:val="-"/>
        <w:numPr>
          <w:ilvl w:val="0"/>
          <w:numId w:val="16"/>
        </w:numPr>
      </w:pPr>
      <w:r>
        <w:t>0112010</w:t>
      </w:r>
    </w:p>
    <w:p w14:paraId="5DDA6CE9" w14:textId="5E5B8296" w:rsidR="0026678A" w:rsidRPr="00002992" w:rsidRDefault="0026678A" w:rsidP="00002992">
      <w:pPr>
        <w:pStyle w:val="-"/>
        <w:spacing w:line="240" w:lineRule="auto"/>
        <w:ind w:left="1429" w:firstLine="0"/>
      </w:pPr>
      <w:r w:rsidRPr="00002992">
        <w:t>0</w:t>
      </w:r>
      <w:r w:rsidRPr="00002992">
        <w:tab/>
      </w:r>
      <w:r>
        <w:rPr>
          <w:lang w:val="en-US"/>
        </w:rPr>
        <w:t>q</w:t>
      </w:r>
      <w:r w:rsidRPr="00002992">
        <w:t xml:space="preserve">0 -&gt; </w:t>
      </w:r>
      <w:r>
        <w:rPr>
          <w:lang w:val="en-US"/>
        </w:rPr>
        <w:t>q</w:t>
      </w:r>
      <w:r w:rsidRPr="00002992">
        <w:t>1</w:t>
      </w:r>
    </w:p>
    <w:p w14:paraId="01805F5D" w14:textId="6957F68E" w:rsidR="0026678A" w:rsidRPr="00002992" w:rsidRDefault="0026678A" w:rsidP="00002992">
      <w:pPr>
        <w:pStyle w:val="-"/>
        <w:spacing w:line="240" w:lineRule="auto"/>
        <w:ind w:left="1429" w:firstLine="0"/>
      </w:pPr>
      <w:r w:rsidRPr="00002992">
        <w:t>1</w:t>
      </w:r>
      <w:r w:rsidRPr="00002992">
        <w:tab/>
      </w:r>
      <w:r>
        <w:rPr>
          <w:lang w:val="en-US"/>
        </w:rPr>
        <w:t>q</w:t>
      </w:r>
      <w:r w:rsidRPr="00002992">
        <w:t xml:space="preserve">1 -&gt; </w:t>
      </w:r>
      <w:r>
        <w:rPr>
          <w:lang w:val="en-US"/>
        </w:rPr>
        <w:t>q</w:t>
      </w:r>
      <w:r w:rsidRPr="00002992">
        <w:t>4</w:t>
      </w:r>
    </w:p>
    <w:p w14:paraId="4DCB567B" w14:textId="0D926523" w:rsidR="0026678A" w:rsidRPr="00002992" w:rsidRDefault="0026678A" w:rsidP="00002992">
      <w:pPr>
        <w:pStyle w:val="-"/>
        <w:spacing w:line="240" w:lineRule="auto"/>
        <w:ind w:left="1429" w:firstLine="0"/>
      </w:pPr>
      <w:r w:rsidRPr="00002992">
        <w:t>1</w:t>
      </w:r>
      <w:r w:rsidR="00002992" w:rsidRPr="00002992">
        <w:tab/>
      </w:r>
      <w:r w:rsidR="00002992">
        <w:rPr>
          <w:lang w:val="en-US"/>
        </w:rPr>
        <w:t>q</w:t>
      </w:r>
      <w:r w:rsidR="00002992" w:rsidRPr="00002992">
        <w:t>4 -&gt;</w:t>
      </w:r>
      <w:r w:rsidR="00002992">
        <w:rPr>
          <w:lang w:val="en-US"/>
        </w:rPr>
        <w:t xml:space="preserve"> q</w:t>
      </w:r>
      <w:r w:rsidR="00002992" w:rsidRPr="00002992">
        <w:t>1</w:t>
      </w:r>
    </w:p>
    <w:p w14:paraId="4B5B3E1C" w14:textId="237D2D84" w:rsidR="0026678A" w:rsidRPr="00002992" w:rsidRDefault="0026678A" w:rsidP="00002992">
      <w:pPr>
        <w:pStyle w:val="-"/>
        <w:spacing w:line="240" w:lineRule="auto"/>
        <w:ind w:left="1429" w:firstLine="0"/>
      </w:pPr>
      <w:r w:rsidRPr="00002992">
        <w:t>2</w:t>
      </w:r>
      <w:r w:rsidR="00002992" w:rsidRPr="00002992">
        <w:tab/>
      </w:r>
      <w:r w:rsidR="00002992">
        <w:rPr>
          <w:lang w:val="en-US"/>
        </w:rPr>
        <w:t>q</w:t>
      </w:r>
      <w:r w:rsidR="00002992" w:rsidRPr="00002992">
        <w:t xml:space="preserve">1 -&gt; </w:t>
      </w:r>
      <w:r w:rsidR="00002992">
        <w:rPr>
          <w:lang w:val="en-US"/>
        </w:rPr>
        <w:t>q</w:t>
      </w:r>
      <w:r w:rsidR="00002992" w:rsidRPr="00002992">
        <w:t>5</w:t>
      </w:r>
    </w:p>
    <w:p w14:paraId="753B4308" w14:textId="45533499" w:rsidR="0026678A" w:rsidRPr="00002992" w:rsidRDefault="0026678A" w:rsidP="00002992">
      <w:pPr>
        <w:pStyle w:val="-"/>
        <w:spacing w:line="240" w:lineRule="auto"/>
        <w:ind w:left="1429" w:firstLine="0"/>
      </w:pPr>
      <w:r w:rsidRPr="00002992">
        <w:t>0</w:t>
      </w:r>
      <w:r w:rsidR="00002992" w:rsidRPr="00002992">
        <w:tab/>
      </w:r>
      <w:r w:rsidR="00002992">
        <w:rPr>
          <w:lang w:val="en-US"/>
        </w:rPr>
        <w:t>q</w:t>
      </w:r>
      <w:r w:rsidR="00002992" w:rsidRPr="00002992">
        <w:t xml:space="preserve">5 -&gt; </w:t>
      </w:r>
      <w:r w:rsidR="00002992">
        <w:rPr>
          <w:lang w:val="en-US"/>
        </w:rPr>
        <w:t>q</w:t>
      </w:r>
      <w:r w:rsidR="00002992" w:rsidRPr="00002992">
        <w:t>3</w:t>
      </w:r>
    </w:p>
    <w:p w14:paraId="6D9461F2" w14:textId="5A582F27" w:rsidR="0026678A" w:rsidRPr="00002992" w:rsidRDefault="0026678A" w:rsidP="00002992">
      <w:pPr>
        <w:pStyle w:val="-"/>
        <w:spacing w:line="240" w:lineRule="auto"/>
        <w:ind w:left="1429" w:firstLine="0"/>
      </w:pPr>
      <w:r w:rsidRPr="00002992">
        <w:t>1</w:t>
      </w:r>
      <w:r w:rsidR="00002992" w:rsidRPr="00002992">
        <w:tab/>
      </w:r>
      <w:r w:rsidR="00002992">
        <w:rPr>
          <w:lang w:val="en-US"/>
        </w:rPr>
        <w:t>q3 -&gt; q6</w:t>
      </w:r>
    </w:p>
    <w:p w14:paraId="2735CB1B" w14:textId="59C87F10" w:rsidR="0026678A" w:rsidRDefault="0026678A" w:rsidP="00002992">
      <w:pPr>
        <w:pStyle w:val="-"/>
        <w:spacing w:line="240" w:lineRule="auto"/>
        <w:ind w:left="1429" w:firstLine="0"/>
        <w:rPr>
          <w:lang w:val="en-US"/>
        </w:rPr>
      </w:pPr>
      <w:r>
        <w:rPr>
          <w:lang w:val="en-US"/>
        </w:rPr>
        <w:t>0</w:t>
      </w:r>
      <w:r w:rsidR="00002992">
        <w:rPr>
          <w:lang w:val="en-US"/>
        </w:rPr>
        <w:tab/>
        <w:t>q6 -&gt; q7</w:t>
      </w:r>
    </w:p>
    <w:p w14:paraId="7BBF61AD" w14:textId="3EC46E2C" w:rsidR="00002992" w:rsidRPr="0026678A" w:rsidRDefault="00002992" w:rsidP="00002992">
      <w:pPr>
        <w:pStyle w:val="-"/>
        <w:spacing w:line="240" w:lineRule="auto"/>
        <w:ind w:left="1429" w:firstLine="0"/>
        <w:rPr>
          <w:lang w:val="en-US"/>
        </w:rPr>
      </w:pPr>
      <w:r>
        <w:rPr>
          <w:lang w:val="en-US"/>
        </w:rPr>
        <w:t>Yes</w:t>
      </w:r>
    </w:p>
    <w:p w14:paraId="41EB1D01" w14:textId="3358C7E8" w:rsidR="00181713" w:rsidRPr="00002992" w:rsidRDefault="00181713" w:rsidP="00A93719">
      <w:pPr>
        <w:pStyle w:val="-"/>
        <w:numPr>
          <w:ilvl w:val="0"/>
          <w:numId w:val="16"/>
        </w:numPr>
      </w:pPr>
      <w:r>
        <w:rPr>
          <w:lang w:val="en-US"/>
        </w:rPr>
        <w:t>111222</w:t>
      </w:r>
    </w:p>
    <w:p w14:paraId="6FF9D8DC" w14:textId="5F3484BF" w:rsidR="00002992" w:rsidRPr="00002992" w:rsidRDefault="00002992" w:rsidP="00002992">
      <w:pPr>
        <w:pStyle w:val="-"/>
        <w:spacing w:line="240" w:lineRule="auto"/>
        <w:ind w:left="1429" w:firstLine="0"/>
      </w:pPr>
      <w:r w:rsidRPr="00002992">
        <w:t>1</w:t>
      </w:r>
      <w:r w:rsidRPr="00002992">
        <w:tab/>
      </w:r>
      <w:r>
        <w:rPr>
          <w:lang w:val="en-US"/>
        </w:rPr>
        <w:t>q</w:t>
      </w:r>
      <w:r w:rsidRPr="00002992">
        <w:t xml:space="preserve">0 -&gt; </w:t>
      </w:r>
      <w:r>
        <w:rPr>
          <w:lang w:val="en-US"/>
        </w:rPr>
        <w:t>q</w:t>
      </w:r>
      <w:r w:rsidRPr="00002992">
        <w:t>2</w:t>
      </w:r>
    </w:p>
    <w:p w14:paraId="110EE514" w14:textId="664F4041" w:rsidR="00002992" w:rsidRPr="00002992" w:rsidRDefault="00002992" w:rsidP="00002992">
      <w:pPr>
        <w:pStyle w:val="-"/>
        <w:spacing w:line="240" w:lineRule="auto"/>
        <w:ind w:left="1429" w:firstLine="0"/>
      </w:pPr>
      <w:r w:rsidRPr="00002992">
        <w:t>1</w:t>
      </w:r>
      <w:r w:rsidRPr="00002992">
        <w:tab/>
      </w:r>
      <w:r>
        <w:rPr>
          <w:lang w:val="en-US"/>
        </w:rPr>
        <w:t>q</w:t>
      </w:r>
      <w:r w:rsidRPr="00002992">
        <w:t xml:space="preserve">2 -&gt; </w:t>
      </w:r>
      <w:r>
        <w:rPr>
          <w:lang w:val="en-US"/>
        </w:rPr>
        <w:t>q</w:t>
      </w:r>
      <w:r w:rsidRPr="00002992">
        <w:t>0</w:t>
      </w:r>
    </w:p>
    <w:p w14:paraId="2BC8F220" w14:textId="6E8757F6" w:rsidR="00002992" w:rsidRPr="00002992" w:rsidRDefault="00002992" w:rsidP="00002992">
      <w:pPr>
        <w:pStyle w:val="-"/>
        <w:spacing w:line="240" w:lineRule="auto"/>
        <w:ind w:left="1429" w:firstLine="0"/>
      </w:pPr>
      <w:r w:rsidRPr="00002992">
        <w:t>1</w:t>
      </w:r>
      <w:r w:rsidRPr="00002992">
        <w:tab/>
      </w:r>
      <w:r>
        <w:rPr>
          <w:lang w:val="en-US"/>
        </w:rPr>
        <w:t>q</w:t>
      </w:r>
      <w:r w:rsidRPr="00002992">
        <w:t xml:space="preserve">0 -&gt; </w:t>
      </w:r>
      <w:r>
        <w:rPr>
          <w:lang w:val="en-US"/>
        </w:rPr>
        <w:t>q</w:t>
      </w:r>
      <w:r w:rsidRPr="00002992">
        <w:t>2</w:t>
      </w:r>
    </w:p>
    <w:p w14:paraId="65E3EA92" w14:textId="6050FB22" w:rsidR="00002992" w:rsidRPr="00002992" w:rsidRDefault="00002992" w:rsidP="00002992">
      <w:pPr>
        <w:pStyle w:val="-"/>
        <w:spacing w:line="240" w:lineRule="auto"/>
        <w:ind w:left="1429" w:firstLine="0"/>
      </w:pPr>
      <w:r w:rsidRPr="00002992">
        <w:t>2</w:t>
      </w:r>
      <w:r w:rsidRPr="00002992">
        <w:tab/>
      </w:r>
      <w:r>
        <w:rPr>
          <w:lang w:val="en-US"/>
        </w:rPr>
        <w:t>q</w:t>
      </w:r>
      <w:r w:rsidRPr="00002992">
        <w:t xml:space="preserve">2 -&gt; </w:t>
      </w:r>
      <w:r>
        <w:rPr>
          <w:lang w:val="en-US"/>
        </w:rPr>
        <w:t>q</w:t>
      </w:r>
      <w:r w:rsidRPr="00002992">
        <w:t>6</w:t>
      </w:r>
    </w:p>
    <w:p w14:paraId="4DC2F8D2" w14:textId="53174C26" w:rsidR="00002992" w:rsidRPr="00002992" w:rsidRDefault="00002992" w:rsidP="00002992">
      <w:pPr>
        <w:pStyle w:val="-"/>
        <w:spacing w:line="240" w:lineRule="auto"/>
        <w:ind w:left="1429" w:firstLine="0"/>
      </w:pPr>
      <w:r w:rsidRPr="00002992">
        <w:t>2</w:t>
      </w:r>
      <w:r w:rsidRPr="00002992">
        <w:tab/>
      </w:r>
      <w:r>
        <w:rPr>
          <w:lang w:val="en-US"/>
        </w:rPr>
        <w:t>q</w:t>
      </w:r>
      <w:r w:rsidRPr="00002992">
        <w:t xml:space="preserve">6 -&gt; </w:t>
      </w:r>
      <w:r>
        <w:rPr>
          <w:lang w:val="en-US"/>
        </w:rPr>
        <w:t>q</w:t>
      </w:r>
      <w:r w:rsidRPr="00002992">
        <w:t>2</w:t>
      </w:r>
    </w:p>
    <w:p w14:paraId="160CCE0B" w14:textId="5B08639A" w:rsidR="00002992" w:rsidRPr="00002992" w:rsidRDefault="00002992" w:rsidP="00002992">
      <w:pPr>
        <w:pStyle w:val="-"/>
        <w:spacing w:line="240" w:lineRule="auto"/>
        <w:ind w:left="1429" w:firstLine="0"/>
      </w:pPr>
      <w:r w:rsidRPr="00002992">
        <w:t>2</w:t>
      </w:r>
      <w:r w:rsidRPr="00002992">
        <w:tab/>
      </w:r>
      <w:r>
        <w:rPr>
          <w:lang w:val="en-US"/>
        </w:rPr>
        <w:t>q2 -&gt; q6</w:t>
      </w:r>
    </w:p>
    <w:p w14:paraId="58321415" w14:textId="751A5609" w:rsidR="00002992" w:rsidRPr="00181713" w:rsidRDefault="00002992" w:rsidP="00002992">
      <w:pPr>
        <w:pStyle w:val="-"/>
        <w:spacing w:line="240" w:lineRule="auto"/>
        <w:ind w:left="1429" w:firstLine="0"/>
      </w:pPr>
      <w:r>
        <w:rPr>
          <w:lang w:val="en-US"/>
        </w:rPr>
        <w:t>No</w:t>
      </w:r>
    </w:p>
    <w:p w14:paraId="14B3BDBE" w14:textId="421A4782" w:rsidR="00181713" w:rsidRPr="00002992" w:rsidRDefault="00181713" w:rsidP="00A93719">
      <w:pPr>
        <w:pStyle w:val="-"/>
        <w:numPr>
          <w:ilvl w:val="0"/>
          <w:numId w:val="16"/>
        </w:numPr>
      </w:pPr>
      <w:r>
        <w:rPr>
          <w:lang w:val="en-US"/>
        </w:rPr>
        <w:t>01202211</w:t>
      </w:r>
    </w:p>
    <w:p w14:paraId="05361C53" w14:textId="19E0158D" w:rsidR="00002992" w:rsidRPr="00002992" w:rsidRDefault="00002992" w:rsidP="00002992">
      <w:pPr>
        <w:pStyle w:val="-"/>
        <w:spacing w:line="240" w:lineRule="auto"/>
        <w:ind w:left="1429" w:firstLine="0"/>
      </w:pPr>
      <w:r w:rsidRPr="00002992">
        <w:t>0</w:t>
      </w:r>
      <w:r w:rsidRPr="00002992">
        <w:tab/>
      </w:r>
      <w:r>
        <w:rPr>
          <w:lang w:val="en-US"/>
        </w:rPr>
        <w:t>q</w:t>
      </w:r>
      <w:r w:rsidRPr="00002992">
        <w:t xml:space="preserve">0 -&gt; </w:t>
      </w:r>
      <w:r>
        <w:rPr>
          <w:lang w:val="en-US"/>
        </w:rPr>
        <w:t>q</w:t>
      </w:r>
      <w:r w:rsidRPr="00002992">
        <w:t>1</w:t>
      </w:r>
    </w:p>
    <w:p w14:paraId="4E6479CB" w14:textId="535EF6C5" w:rsidR="00002992" w:rsidRPr="00002992" w:rsidRDefault="00002992" w:rsidP="00002992">
      <w:pPr>
        <w:pStyle w:val="-"/>
        <w:spacing w:line="240" w:lineRule="auto"/>
        <w:ind w:left="1429" w:firstLine="0"/>
      </w:pPr>
      <w:r w:rsidRPr="00002992">
        <w:t>1</w:t>
      </w:r>
      <w:r w:rsidRPr="00002992">
        <w:tab/>
      </w:r>
      <w:r>
        <w:rPr>
          <w:lang w:val="en-US"/>
        </w:rPr>
        <w:t>q</w:t>
      </w:r>
      <w:r w:rsidRPr="00002992">
        <w:t xml:space="preserve">1 -&gt; </w:t>
      </w:r>
      <w:r>
        <w:rPr>
          <w:lang w:val="en-US"/>
        </w:rPr>
        <w:t>q</w:t>
      </w:r>
      <w:r w:rsidRPr="00002992">
        <w:t>4</w:t>
      </w:r>
    </w:p>
    <w:p w14:paraId="52F1722F" w14:textId="2B7EDD59" w:rsidR="00002992" w:rsidRPr="00002992" w:rsidRDefault="00002992" w:rsidP="00002992">
      <w:pPr>
        <w:pStyle w:val="-"/>
        <w:spacing w:line="240" w:lineRule="auto"/>
        <w:ind w:left="1429" w:firstLine="0"/>
      </w:pPr>
      <w:r w:rsidRPr="00002992">
        <w:t>2</w:t>
      </w:r>
      <w:r w:rsidRPr="00002992">
        <w:tab/>
      </w:r>
      <w:r>
        <w:rPr>
          <w:lang w:val="en-US"/>
        </w:rPr>
        <w:t>q</w:t>
      </w:r>
      <w:r w:rsidRPr="00002992">
        <w:t xml:space="preserve">4 -&gt; </w:t>
      </w:r>
      <w:r>
        <w:rPr>
          <w:lang w:val="en-US"/>
        </w:rPr>
        <w:t>q</w:t>
      </w:r>
      <w:r w:rsidRPr="00002992">
        <w:t>7</w:t>
      </w:r>
    </w:p>
    <w:p w14:paraId="12232536" w14:textId="1CE9A9FE" w:rsidR="00002992" w:rsidRPr="00002992" w:rsidRDefault="00002992" w:rsidP="00002992">
      <w:pPr>
        <w:pStyle w:val="-"/>
        <w:spacing w:line="240" w:lineRule="auto"/>
        <w:ind w:left="1429" w:firstLine="0"/>
      </w:pPr>
      <w:r w:rsidRPr="00002992">
        <w:lastRenderedPageBreak/>
        <w:t>0</w:t>
      </w:r>
      <w:r w:rsidRPr="00002992">
        <w:tab/>
      </w:r>
      <w:r>
        <w:rPr>
          <w:lang w:val="en-US"/>
        </w:rPr>
        <w:t>q</w:t>
      </w:r>
      <w:r w:rsidRPr="00002992">
        <w:t xml:space="preserve">7 -&gt; </w:t>
      </w:r>
      <w:r>
        <w:rPr>
          <w:lang w:val="en-US"/>
        </w:rPr>
        <w:t>q</w:t>
      </w:r>
      <w:r w:rsidRPr="00002992">
        <w:t>6</w:t>
      </w:r>
    </w:p>
    <w:p w14:paraId="1D6381B7" w14:textId="5A3951A4" w:rsidR="00002992" w:rsidRPr="00002992" w:rsidRDefault="00002992" w:rsidP="00002992">
      <w:pPr>
        <w:pStyle w:val="-"/>
        <w:spacing w:line="240" w:lineRule="auto"/>
        <w:ind w:left="1429" w:firstLine="0"/>
      </w:pPr>
      <w:r w:rsidRPr="00002992">
        <w:t>2</w:t>
      </w:r>
      <w:r w:rsidRPr="00002992">
        <w:tab/>
      </w:r>
      <w:r>
        <w:rPr>
          <w:lang w:val="en-US"/>
        </w:rPr>
        <w:t>q</w:t>
      </w:r>
      <w:r w:rsidRPr="00002992">
        <w:t xml:space="preserve">6 -&gt; </w:t>
      </w:r>
      <w:r>
        <w:rPr>
          <w:lang w:val="en-US"/>
        </w:rPr>
        <w:t>q</w:t>
      </w:r>
      <w:r w:rsidRPr="00002992">
        <w:t>2</w:t>
      </w:r>
    </w:p>
    <w:p w14:paraId="306EC333" w14:textId="58503571" w:rsidR="00002992" w:rsidRPr="00002992" w:rsidRDefault="00002992" w:rsidP="00002992">
      <w:pPr>
        <w:pStyle w:val="-"/>
        <w:spacing w:line="240" w:lineRule="auto"/>
        <w:ind w:left="1429" w:firstLine="0"/>
      </w:pPr>
      <w:r w:rsidRPr="00002992">
        <w:t>2</w:t>
      </w:r>
      <w:r w:rsidRPr="00002992">
        <w:tab/>
      </w:r>
      <w:r>
        <w:rPr>
          <w:lang w:val="en-US"/>
        </w:rPr>
        <w:t>q2 -&gt; q6</w:t>
      </w:r>
    </w:p>
    <w:p w14:paraId="6680E965" w14:textId="483052A9" w:rsidR="00002992" w:rsidRDefault="00002992" w:rsidP="00002992">
      <w:pPr>
        <w:pStyle w:val="-"/>
        <w:spacing w:line="240" w:lineRule="auto"/>
        <w:ind w:left="1429" w:firstLine="0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q6 -&gt; q3</w:t>
      </w:r>
    </w:p>
    <w:p w14:paraId="28B22249" w14:textId="141EB57C" w:rsidR="00002992" w:rsidRDefault="00002992" w:rsidP="00002992">
      <w:pPr>
        <w:pStyle w:val="-"/>
        <w:spacing w:line="240" w:lineRule="auto"/>
        <w:ind w:left="1429" w:firstLine="0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q3 -&gt; q6</w:t>
      </w:r>
    </w:p>
    <w:p w14:paraId="630E8F9E" w14:textId="1BADF917" w:rsidR="00002992" w:rsidRDefault="00002992" w:rsidP="00002992">
      <w:pPr>
        <w:pStyle w:val="-"/>
        <w:spacing w:line="240" w:lineRule="auto"/>
        <w:ind w:left="1429" w:firstLine="0"/>
      </w:pPr>
      <w:r>
        <w:rPr>
          <w:lang w:val="en-US"/>
        </w:rPr>
        <w:t>No</w:t>
      </w:r>
    </w:p>
    <w:p w14:paraId="1DBA3D6F" w14:textId="77777777" w:rsidR="002E0D73" w:rsidRPr="00002992" w:rsidRDefault="002E0D73" w:rsidP="00BE00D1">
      <w:pPr>
        <w:pStyle w:val="-4"/>
        <w:numPr>
          <w:ilvl w:val="0"/>
          <w:numId w:val="14"/>
        </w:numPr>
        <w:rPr>
          <w:b/>
          <w:bCs/>
        </w:rPr>
      </w:pPr>
      <w:r w:rsidRPr="00002992">
        <w:rPr>
          <w:b/>
          <w:bCs/>
        </w:rPr>
        <w:t>Прогон автомата на тестах</w:t>
      </w:r>
    </w:p>
    <w:p w14:paraId="0CD3926F" w14:textId="3796537A" w:rsidR="00BE00D1" w:rsidRPr="00500F7C" w:rsidRDefault="008C390D" w:rsidP="00500F7C">
      <w:pPr>
        <w:pStyle w:val="-"/>
        <w:numPr>
          <w:ilvl w:val="0"/>
          <w:numId w:val="19"/>
        </w:numPr>
      </w:pPr>
      <w:r>
        <w:fldChar w:fldCharType="begin"/>
      </w:r>
      <w:r>
        <w:instrText xml:space="preserve"> REF _Ref131187116 \h </w:instrText>
      </w:r>
      <w:r>
        <w:fldChar w:fldCharType="separate"/>
      </w:r>
      <w:r w:rsidR="007E4319">
        <w:t xml:space="preserve">Тест </w:t>
      </w:r>
      <w:r w:rsidR="007E4319">
        <w:rPr>
          <w:noProof/>
        </w:rPr>
        <w:t>1</w:t>
      </w:r>
      <w:r>
        <w:fldChar w:fldCharType="end"/>
      </w:r>
    </w:p>
    <w:p w14:paraId="11011397" w14:textId="111F2C69" w:rsidR="00DB4F6C" w:rsidRPr="00500F7C" w:rsidRDefault="008C390D" w:rsidP="00500F7C">
      <w:pPr>
        <w:pStyle w:val="-"/>
        <w:numPr>
          <w:ilvl w:val="0"/>
          <w:numId w:val="19"/>
        </w:numPr>
      </w:pPr>
      <w:r>
        <w:fldChar w:fldCharType="begin"/>
      </w:r>
      <w:r>
        <w:instrText xml:space="preserve"> REF _Ref131187126 \h </w:instrText>
      </w:r>
      <w:r>
        <w:fldChar w:fldCharType="separate"/>
      </w:r>
      <w:r w:rsidR="007E4319">
        <w:t xml:space="preserve">Тест </w:t>
      </w:r>
      <w:r w:rsidR="007E4319">
        <w:rPr>
          <w:noProof/>
        </w:rPr>
        <w:t>2</w:t>
      </w:r>
      <w:r>
        <w:fldChar w:fldCharType="end"/>
      </w:r>
    </w:p>
    <w:p w14:paraId="7667E5E0" w14:textId="438E68DA" w:rsidR="00DB4F6C" w:rsidRPr="00500F7C" w:rsidRDefault="008C390D" w:rsidP="00500F7C">
      <w:pPr>
        <w:pStyle w:val="-"/>
        <w:numPr>
          <w:ilvl w:val="0"/>
          <w:numId w:val="19"/>
        </w:numPr>
      </w:pPr>
      <w:r>
        <w:fldChar w:fldCharType="begin"/>
      </w:r>
      <w:r>
        <w:instrText xml:space="preserve"> REF _Ref131187137 \h </w:instrText>
      </w:r>
      <w:r>
        <w:fldChar w:fldCharType="separate"/>
      </w:r>
      <w:r w:rsidR="007E4319">
        <w:t xml:space="preserve">Тест </w:t>
      </w:r>
      <w:r w:rsidR="007E4319">
        <w:rPr>
          <w:noProof/>
        </w:rPr>
        <w:t>3</w:t>
      </w:r>
      <w:r>
        <w:fldChar w:fldCharType="end"/>
      </w:r>
    </w:p>
    <w:p w14:paraId="242AFA54" w14:textId="32F70EEA" w:rsidR="00DB4F6C" w:rsidRPr="00500F7C" w:rsidRDefault="008C390D" w:rsidP="00500F7C">
      <w:pPr>
        <w:pStyle w:val="-"/>
        <w:numPr>
          <w:ilvl w:val="0"/>
          <w:numId w:val="19"/>
        </w:numPr>
      </w:pPr>
      <w:r>
        <w:fldChar w:fldCharType="begin"/>
      </w:r>
      <w:r>
        <w:instrText xml:space="preserve"> REF _Ref131187146 \h </w:instrText>
      </w:r>
      <w:r>
        <w:fldChar w:fldCharType="separate"/>
      </w:r>
      <w:r w:rsidR="007E4319">
        <w:t xml:space="preserve">Тест </w:t>
      </w:r>
      <w:r w:rsidR="007E4319">
        <w:rPr>
          <w:noProof/>
        </w:rPr>
        <w:t>4</w:t>
      </w:r>
      <w:r>
        <w:fldChar w:fldCharType="end"/>
      </w:r>
    </w:p>
    <w:p w14:paraId="33AD8130" w14:textId="7E503AC0" w:rsidR="00DB4F6C" w:rsidRPr="00500F7C" w:rsidRDefault="008C390D" w:rsidP="00500F7C">
      <w:pPr>
        <w:pStyle w:val="-"/>
        <w:numPr>
          <w:ilvl w:val="0"/>
          <w:numId w:val="19"/>
        </w:numPr>
      </w:pPr>
      <w:r>
        <w:fldChar w:fldCharType="begin"/>
      </w:r>
      <w:r>
        <w:instrText xml:space="preserve"> REF _Ref131187154 \h </w:instrText>
      </w:r>
      <w:r>
        <w:fldChar w:fldCharType="separate"/>
      </w:r>
      <w:r w:rsidR="007E4319">
        <w:t xml:space="preserve">Тест </w:t>
      </w:r>
      <w:r w:rsidR="007E4319">
        <w:rPr>
          <w:noProof/>
        </w:rPr>
        <w:t>5</w:t>
      </w:r>
      <w:r>
        <w:fldChar w:fldCharType="end"/>
      </w:r>
    </w:p>
    <w:p w14:paraId="30BF1BF7" w14:textId="1E8F5961" w:rsidR="00DB4F6C" w:rsidRPr="00500F7C" w:rsidRDefault="008C390D" w:rsidP="00500F7C">
      <w:pPr>
        <w:pStyle w:val="-"/>
        <w:numPr>
          <w:ilvl w:val="0"/>
          <w:numId w:val="19"/>
        </w:numPr>
      </w:pPr>
      <w:r>
        <w:fldChar w:fldCharType="begin"/>
      </w:r>
      <w:r>
        <w:instrText xml:space="preserve"> REF _Ref131187163 \h </w:instrText>
      </w:r>
      <w:r>
        <w:fldChar w:fldCharType="separate"/>
      </w:r>
      <w:r w:rsidR="007E4319">
        <w:t xml:space="preserve">Тест </w:t>
      </w:r>
      <w:r w:rsidR="007E4319">
        <w:rPr>
          <w:noProof/>
        </w:rPr>
        <w:t>6</w:t>
      </w:r>
      <w:r>
        <w:fldChar w:fldCharType="end"/>
      </w:r>
    </w:p>
    <w:p w14:paraId="799DBD8E" w14:textId="3C09161E" w:rsidR="00DB4F6C" w:rsidRPr="00500F7C" w:rsidRDefault="008C390D" w:rsidP="00500F7C">
      <w:pPr>
        <w:pStyle w:val="-"/>
        <w:numPr>
          <w:ilvl w:val="0"/>
          <w:numId w:val="19"/>
        </w:numPr>
        <w:spacing w:after="480"/>
        <w:ind w:hanging="357"/>
      </w:pPr>
      <w:r>
        <w:fldChar w:fldCharType="begin"/>
      </w:r>
      <w:r>
        <w:instrText xml:space="preserve"> REF _Ref131187171 \h </w:instrText>
      </w:r>
      <w:r>
        <w:fldChar w:fldCharType="separate"/>
      </w:r>
      <w:r w:rsidR="007E4319">
        <w:t xml:space="preserve">Тест </w:t>
      </w:r>
      <w:r w:rsidR="007E4319">
        <w:rPr>
          <w:noProof/>
        </w:rPr>
        <w:t>7</w:t>
      </w:r>
      <w:r>
        <w:fldChar w:fldCharType="end"/>
      </w:r>
    </w:p>
    <w:p w14:paraId="4FFED65C" w14:textId="77777777" w:rsidR="00DB4F6C" w:rsidRDefault="00DB4F6C" w:rsidP="000C7C4A">
      <w:pPr>
        <w:pStyle w:val="-"/>
        <w:ind w:firstLine="284"/>
      </w:pPr>
      <w:r>
        <w:rPr>
          <w:noProof/>
          <w:lang w:val="en-US"/>
        </w:rPr>
        <w:drawing>
          <wp:inline distT="0" distB="0" distL="0" distR="0" wp14:anchorId="2371DF6B" wp14:editId="17D850C0">
            <wp:extent cx="4824877" cy="2390775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770" cy="241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DE56" w14:textId="5B51DFB5" w:rsidR="00DB4F6C" w:rsidRDefault="00DB4F6C" w:rsidP="00DB4F6C">
      <w:pPr>
        <w:pStyle w:val="-"/>
      </w:pPr>
      <w:bookmarkStart w:id="2" w:name="_Ref131187116"/>
      <w:r>
        <w:t xml:space="preserve">Тест </w:t>
      </w:r>
      <w:r w:rsidR="00000000">
        <w:fldChar w:fldCharType="begin"/>
      </w:r>
      <w:r w:rsidR="00000000">
        <w:instrText xml:space="preserve"> SEQ Тест \* ARABIC </w:instrText>
      </w:r>
      <w:r w:rsidR="00000000">
        <w:fldChar w:fldCharType="separate"/>
      </w:r>
      <w:r w:rsidR="007E4319">
        <w:rPr>
          <w:noProof/>
        </w:rPr>
        <w:t>1</w:t>
      </w:r>
      <w:r w:rsidR="00000000">
        <w:rPr>
          <w:noProof/>
        </w:rPr>
        <w:fldChar w:fldCharType="end"/>
      </w:r>
      <w:bookmarkEnd w:id="2"/>
    </w:p>
    <w:p w14:paraId="6665C0A3" w14:textId="77777777" w:rsidR="006A759D" w:rsidRDefault="006A759D" w:rsidP="000C7C4A">
      <w:pPr>
        <w:pStyle w:val="-"/>
        <w:ind w:firstLine="284"/>
      </w:pPr>
      <w:r>
        <w:rPr>
          <w:noProof/>
          <w:lang w:val="en-US"/>
        </w:rPr>
        <w:lastRenderedPageBreak/>
        <w:drawing>
          <wp:inline distT="0" distB="0" distL="0" distR="0" wp14:anchorId="41061DEF" wp14:editId="7946C1ED">
            <wp:extent cx="4886325" cy="2377865"/>
            <wp:effectExtent l="0" t="0" r="0" b="381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067" cy="239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9DE6" w14:textId="0BFBEB81" w:rsidR="006A759D" w:rsidRDefault="006A759D" w:rsidP="006A759D">
      <w:pPr>
        <w:pStyle w:val="-"/>
      </w:pPr>
      <w:bookmarkStart w:id="3" w:name="_Ref131187126"/>
      <w:r>
        <w:t xml:space="preserve">Тест </w:t>
      </w:r>
      <w:r w:rsidR="00000000">
        <w:fldChar w:fldCharType="begin"/>
      </w:r>
      <w:r w:rsidR="00000000">
        <w:instrText xml:space="preserve"> SEQ Тест \* ARABIC </w:instrText>
      </w:r>
      <w:r w:rsidR="00000000">
        <w:fldChar w:fldCharType="separate"/>
      </w:r>
      <w:r w:rsidR="007E4319">
        <w:rPr>
          <w:noProof/>
        </w:rPr>
        <w:t>2</w:t>
      </w:r>
      <w:r w:rsidR="00000000">
        <w:rPr>
          <w:noProof/>
        </w:rPr>
        <w:fldChar w:fldCharType="end"/>
      </w:r>
      <w:bookmarkEnd w:id="3"/>
    </w:p>
    <w:p w14:paraId="05455E97" w14:textId="77777777" w:rsidR="006A759D" w:rsidRDefault="006A759D" w:rsidP="000C7C4A">
      <w:pPr>
        <w:pStyle w:val="-"/>
        <w:ind w:firstLine="284"/>
      </w:pPr>
      <w:r>
        <w:rPr>
          <w:noProof/>
        </w:rPr>
        <w:drawing>
          <wp:inline distT="0" distB="0" distL="0" distR="0" wp14:anchorId="2124BAD4" wp14:editId="44B3DB3A">
            <wp:extent cx="4938760" cy="24472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738" cy="247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067C" w14:textId="2F1AC1B8" w:rsidR="006A759D" w:rsidRDefault="006A759D" w:rsidP="006A759D">
      <w:pPr>
        <w:pStyle w:val="-"/>
      </w:pPr>
      <w:bookmarkStart w:id="4" w:name="_Ref131187137"/>
      <w:r>
        <w:t xml:space="preserve">Тест </w:t>
      </w:r>
      <w:r w:rsidR="00000000">
        <w:fldChar w:fldCharType="begin"/>
      </w:r>
      <w:r w:rsidR="00000000">
        <w:instrText xml:space="preserve"> SEQ Тест \* ARABIC </w:instrText>
      </w:r>
      <w:r w:rsidR="00000000">
        <w:fldChar w:fldCharType="separate"/>
      </w:r>
      <w:r w:rsidR="007E4319">
        <w:rPr>
          <w:noProof/>
        </w:rPr>
        <w:t>3</w:t>
      </w:r>
      <w:r w:rsidR="00000000">
        <w:rPr>
          <w:noProof/>
        </w:rPr>
        <w:fldChar w:fldCharType="end"/>
      </w:r>
      <w:bookmarkEnd w:id="4"/>
    </w:p>
    <w:p w14:paraId="453098D3" w14:textId="77777777" w:rsidR="000C7C4A" w:rsidRDefault="000C7C4A" w:rsidP="000C7C4A">
      <w:pPr>
        <w:pStyle w:val="-"/>
        <w:ind w:firstLine="284"/>
      </w:pPr>
      <w:r>
        <w:rPr>
          <w:noProof/>
        </w:rPr>
        <w:drawing>
          <wp:inline distT="0" distB="0" distL="0" distR="0" wp14:anchorId="6ECFC511" wp14:editId="5B19D2A8">
            <wp:extent cx="4929336" cy="2516311"/>
            <wp:effectExtent l="0" t="0" r="508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698" cy="252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0E01" w14:textId="7C72FC0A" w:rsidR="006A759D" w:rsidRDefault="000C7C4A" w:rsidP="000C7C4A">
      <w:pPr>
        <w:pStyle w:val="-"/>
      </w:pPr>
      <w:bookmarkStart w:id="5" w:name="_Ref131187146"/>
      <w:r>
        <w:t xml:space="preserve">Тест </w:t>
      </w:r>
      <w:r w:rsidR="00000000">
        <w:fldChar w:fldCharType="begin"/>
      </w:r>
      <w:r w:rsidR="00000000">
        <w:instrText xml:space="preserve"> SEQ Тест \* ARABIC </w:instrText>
      </w:r>
      <w:r w:rsidR="00000000">
        <w:fldChar w:fldCharType="separate"/>
      </w:r>
      <w:r w:rsidR="007E4319">
        <w:rPr>
          <w:noProof/>
        </w:rPr>
        <w:t>4</w:t>
      </w:r>
      <w:r w:rsidR="00000000">
        <w:rPr>
          <w:noProof/>
        </w:rPr>
        <w:fldChar w:fldCharType="end"/>
      </w:r>
      <w:bookmarkEnd w:id="5"/>
    </w:p>
    <w:p w14:paraId="79545AB2" w14:textId="77777777" w:rsidR="000C7C4A" w:rsidRDefault="000C7C4A" w:rsidP="00E85ED7">
      <w:pPr>
        <w:pStyle w:val="-"/>
        <w:ind w:firstLine="284"/>
      </w:pPr>
      <w:r>
        <w:rPr>
          <w:noProof/>
        </w:rPr>
        <w:lastRenderedPageBreak/>
        <w:drawing>
          <wp:inline distT="0" distB="0" distL="0" distR="0" wp14:anchorId="7ABB15BC" wp14:editId="064FE178">
            <wp:extent cx="4909008" cy="2483893"/>
            <wp:effectExtent l="0" t="0" r="635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022" cy="251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BA7E" w14:textId="0A1E58E1" w:rsidR="000C7C4A" w:rsidRDefault="000C7C4A" w:rsidP="000C7C4A">
      <w:pPr>
        <w:pStyle w:val="-"/>
      </w:pPr>
      <w:bookmarkStart w:id="6" w:name="_Ref131187154"/>
      <w:r>
        <w:t xml:space="preserve">Тест </w:t>
      </w:r>
      <w:r w:rsidR="00000000">
        <w:fldChar w:fldCharType="begin"/>
      </w:r>
      <w:r w:rsidR="00000000">
        <w:instrText xml:space="preserve"> SEQ Тест \* ARABIC </w:instrText>
      </w:r>
      <w:r w:rsidR="00000000">
        <w:fldChar w:fldCharType="separate"/>
      </w:r>
      <w:r w:rsidR="007E4319">
        <w:rPr>
          <w:noProof/>
        </w:rPr>
        <w:t>5</w:t>
      </w:r>
      <w:r w:rsidR="00000000">
        <w:rPr>
          <w:noProof/>
        </w:rPr>
        <w:fldChar w:fldCharType="end"/>
      </w:r>
      <w:bookmarkEnd w:id="6"/>
    </w:p>
    <w:p w14:paraId="45A953BE" w14:textId="77777777" w:rsidR="000C7C4A" w:rsidRDefault="000C7C4A" w:rsidP="00E85ED7">
      <w:pPr>
        <w:pStyle w:val="-"/>
        <w:ind w:firstLine="284"/>
      </w:pPr>
      <w:r>
        <w:rPr>
          <w:noProof/>
        </w:rPr>
        <w:drawing>
          <wp:inline distT="0" distB="0" distL="0" distR="0" wp14:anchorId="38D2967C" wp14:editId="65F6D84A">
            <wp:extent cx="4844955" cy="254264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760" cy="256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8B1D" w14:textId="35CCEFD6" w:rsidR="000C7C4A" w:rsidRDefault="000C7C4A" w:rsidP="000C7C4A">
      <w:pPr>
        <w:pStyle w:val="-"/>
      </w:pPr>
      <w:bookmarkStart w:id="7" w:name="_Ref131187163"/>
      <w:r>
        <w:t xml:space="preserve">Тест </w:t>
      </w:r>
      <w:r w:rsidR="00000000">
        <w:fldChar w:fldCharType="begin"/>
      </w:r>
      <w:r w:rsidR="00000000">
        <w:instrText xml:space="preserve"> SEQ Тест \* ARABIC </w:instrText>
      </w:r>
      <w:r w:rsidR="00000000">
        <w:fldChar w:fldCharType="separate"/>
      </w:r>
      <w:r w:rsidR="007E4319">
        <w:rPr>
          <w:noProof/>
        </w:rPr>
        <w:t>6</w:t>
      </w:r>
      <w:r w:rsidR="00000000">
        <w:rPr>
          <w:noProof/>
        </w:rPr>
        <w:fldChar w:fldCharType="end"/>
      </w:r>
      <w:bookmarkEnd w:id="7"/>
    </w:p>
    <w:p w14:paraId="0A21AAFF" w14:textId="77777777" w:rsidR="000C7C4A" w:rsidRDefault="000C7C4A" w:rsidP="00E85ED7">
      <w:pPr>
        <w:pStyle w:val="-"/>
        <w:ind w:firstLine="284"/>
      </w:pPr>
      <w:r>
        <w:rPr>
          <w:noProof/>
        </w:rPr>
        <w:drawing>
          <wp:inline distT="0" distB="0" distL="0" distR="0" wp14:anchorId="3E760271" wp14:editId="0D09CD9B">
            <wp:extent cx="5028571" cy="2575570"/>
            <wp:effectExtent l="0" t="0" r="63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636" cy="259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12F5" w14:textId="4B23B4DD" w:rsidR="000C7C4A" w:rsidRPr="006A759D" w:rsidRDefault="000C7C4A" w:rsidP="000C7C4A">
      <w:pPr>
        <w:pStyle w:val="-"/>
      </w:pPr>
      <w:bookmarkStart w:id="8" w:name="_Ref131187171"/>
      <w:r>
        <w:t xml:space="preserve">Тест </w:t>
      </w:r>
      <w:r w:rsidR="00000000">
        <w:fldChar w:fldCharType="begin"/>
      </w:r>
      <w:r w:rsidR="00000000">
        <w:instrText xml:space="preserve"> SEQ Тест \* ARABIC </w:instrText>
      </w:r>
      <w:r w:rsidR="00000000">
        <w:fldChar w:fldCharType="separate"/>
      </w:r>
      <w:r w:rsidR="007E4319">
        <w:rPr>
          <w:noProof/>
        </w:rPr>
        <w:t>7</w:t>
      </w:r>
      <w:r w:rsidR="00000000">
        <w:rPr>
          <w:noProof/>
        </w:rPr>
        <w:fldChar w:fldCharType="end"/>
      </w:r>
      <w:bookmarkEnd w:id="8"/>
    </w:p>
    <w:p w14:paraId="2BA56E43" w14:textId="77777777" w:rsidR="00BE00D1" w:rsidRPr="00002992" w:rsidRDefault="00BE00D1" w:rsidP="00BE00D1">
      <w:pPr>
        <w:pStyle w:val="-4"/>
        <w:numPr>
          <w:ilvl w:val="0"/>
          <w:numId w:val="14"/>
        </w:numPr>
        <w:rPr>
          <w:b/>
          <w:bCs/>
        </w:rPr>
      </w:pPr>
      <w:r w:rsidRPr="00002992">
        <w:rPr>
          <w:b/>
          <w:bCs/>
        </w:rPr>
        <w:lastRenderedPageBreak/>
        <w:t>Структура данных для хранения системы переходов автомата</w:t>
      </w:r>
    </w:p>
    <w:p w14:paraId="0483D430" w14:textId="15793FB4" w:rsidR="00BE00D1" w:rsidRPr="00B83120" w:rsidRDefault="00FF7D14" w:rsidP="000C7C4A">
      <w:pPr>
        <w:pStyle w:val="-"/>
      </w:pPr>
      <w:r w:rsidRPr="000C7C4A">
        <w:t xml:space="preserve">Для хранения системы переходов автомата используется структура </w:t>
      </w:r>
      <w:proofErr w:type="spellStart"/>
      <w:r w:rsidRPr="000C7C4A">
        <w:t>machine</w:t>
      </w:r>
      <w:proofErr w:type="spellEnd"/>
      <w:r w:rsidRPr="000C7C4A">
        <w:t>. В нее входит таблица переходов</w:t>
      </w:r>
      <w:r w:rsidR="002A3C2E" w:rsidRPr="000C7C4A">
        <w:t xml:space="preserve"> (двумерный массив)</w:t>
      </w:r>
      <w:r w:rsidRPr="000C7C4A">
        <w:t xml:space="preserve"> размерностью 8 × 3. Структура </w:t>
      </w:r>
      <w:proofErr w:type="spellStart"/>
      <w:r w:rsidRPr="000C7C4A">
        <w:t>map</w:t>
      </w:r>
      <w:proofErr w:type="spellEnd"/>
      <w:r w:rsidR="002A3C2E" w:rsidRPr="000C7C4A">
        <w:t xml:space="preserve"> (состояние и буква, характеризующая допуск или недопуск соответству</w:t>
      </w:r>
      <w:r w:rsidR="00B7345B" w:rsidRPr="000C7C4A">
        <w:t>ющему состоянию)</w:t>
      </w:r>
      <w:r w:rsidRPr="000C7C4A">
        <w:t xml:space="preserve">, хранящая данные о допустимости или не допустимости конкретного состояния автомата. </w:t>
      </w:r>
      <w:r w:rsidR="00B83120">
        <w:t xml:space="preserve">Две целочисленные переменные </w:t>
      </w:r>
      <w:proofErr w:type="spellStart"/>
      <w:r w:rsidR="00B83120" w:rsidRPr="00B83120">
        <w:t>state_start</w:t>
      </w:r>
      <w:proofErr w:type="spellEnd"/>
      <w:r w:rsidR="00B83120">
        <w:t xml:space="preserve"> и </w:t>
      </w:r>
      <w:proofErr w:type="spellStart"/>
      <w:r w:rsidR="00B83120" w:rsidRPr="00B83120">
        <w:t>state_finish</w:t>
      </w:r>
      <w:proofErr w:type="spellEnd"/>
      <w:r w:rsidR="00B83120">
        <w:t>. Первая переменная хранит начальное состояние, а вторая конечное состояние при текущем обрабатываемом символе.</w:t>
      </w:r>
    </w:p>
    <w:p w14:paraId="506FF2BA" w14:textId="42F56826" w:rsidR="00BE00D1" w:rsidRPr="00002992" w:rsidRDefault="00BE00D1" w:rsidP="00BE00D1">
      <w:pPr>
        <w:pStyle w:val="-4"/>
        <w:numPr>
          <w:ilvl w:val="0"/>
          <w:numId w:val="14"/>
        </w:numPr>
        <w:rPr>
          <w:b/>
          <w:bCs/>
        </w:rPr>
      </w:pPr>
      <w:r w:rsidRPr="00002992">
        <w:rPr>
          <w:b/>
          <w:bCs/>
        </w:rPr>
        <w:t xml:space="preserve">Словесное описание идеи программной реализации одного шага работы автомата </w:t>
      </w:r>
    </w:p>
    <w:p w14:paraId="5BA9609B" w14:textId="1D79FEA5" w:rsidR="00615242" w:rsidRPr="00A93719" w:rsidRDefault="00744A0D" w:rsidP="00A93719">
      <w:pPr>
        <w:pStyle w:val="-"/>
      </w:pPr>
      <w:r w:rsidRPr="00A93719">
        <w:t>Рассмотрим вводное слово: 010210122</w:t>
      </w:r>
    </w:p>
    <w:p w14:paraId="5F3914AD" w14:textId="5D8E9510" w:rsidR="00744A0D" w:rsidRPr="00A93719" w:rsidRDefault="00744A0D" w:rsidP="00A93719">
      <w:pPr>
        <w:pStyle w:val="-"/>
      </w:pPr>
      <w:r w:rsidRPr="00A93719">
        <w:t>0</w:t>
      </w:r>
      <w:r w:rsidRPr="00A93719">
        <w:tab/>
        <w:t>q0 -&gt; q1</w:t>
      </w:r>
      <w:r w:rsidRPr="00A93719">
        <w:tab/>
        <w:t xml:space="preserve"> нечетное количество элемента 0, четное количество элементов 1 и 2</w:t>
      </w:r>
    </w:p>
    <w:p w14:paraId="589EDF93" w14:textId="7435D8DD" w:rsidR="00744A0D" w:rsidRPr="00A93719" w:rsidRDefault="00744A0D" w:rsidP="00A93719">
      <w:pPr>
        <w:pStyle w:val="-"/>
      </w:pPr>
      <w:r w:rsidRPr="00A93719">
        <w:t>1</w:t>
      </w:r>
      <w:r w:rsidRPr="00A93719">
        <w:tab/>
        <w:t>q1 -&gt; q4</w:t>
      </w:r>
      <w:r w:rsidRPr="00A93719">
        <w:tab/>
        <w:t>нечетное количество элементов 0 и 1, четное количество элемента 2</w:t>
      </w:r>
    </w:p>
    <w:p w14:paraId="33BB18AC" w14:textId="38C1A3B9" w:rsidR="00744A0D" w:rsidRPr="00A93719" w:rsidRDefault="00744A0D" w:rsidP="00A93719">
      <w:pPr>
        <w:pStyle w:val="-"/>
      </w:pPr>
      <w:r w:rsidRPr="00A93719">
        <w:t>0</w:t>
      </w:r>
      <w:r w:rsidRPr="00A93719">
        <w:tab/>
        <w:t>q4 -&gt; q2</w:t>
      </w:r>
      <w:r w:rsidRPr="00A93719">
        <w:tab/>
        <w:t>нечетное количество элемента 1, четное количество элементов 0 и 2</w:t>
      </w:r>
    </w:p>
    <w:p w14:paraId="641B6831" w14:textId="00A46D35" w:rsidR="00744A0D" w:rsidRPr="00A93719" w:rsidRDefault="00744A0D" w:rsidP="00A93719">
      <w:pPr>
        <w:pStyle w:val="-"/>
      </w:pPr>
      <w:r w:rsidRPr="00A93719">
        <w:t>2</w:t>
      </w:r>
      <w:r w:rsidRPr="00A93719">
        <w:tab/>
        <w:t>q2 -&gt; q6</w:t>
      </w:r>
      <w:r w:rsidRPr="00A93719">
        <w:tab/>
        <w:t>нечетное количество элементов 1 и 2, четное количество элемента 0</w:t>
      </w:r>
    </w:p>
    <w:p w14:paraId="6D796885" w14:textId="54AA2BCB" w:rsidR="00744A0D" w:rsidRPr="00A93719" w:rsidRDefault="00744A0D" w:rsidP="00A93719">
      <w:pPr>
        <w:pStyle w:val="-"/>
      </w:pPr>
      <w:r w:rsidRPr="00A93719">
        <w:t>1</w:t>
      </w:r>
      <w:r w:rsidRPr="00A93719">
        <w:tab/>
        <w:t>q6 -&gt; q3</w:t>
      </w:r>
      <w:r w:rsidRPr="00A93719">
        <w:tab/>
        <w:t>нечетное количество элемента 2, четное количество элементов 0 и 1</w:t>
      </w:r>
    </w:p>
    <w:p w14:paraId="3C7586ED" w14:textId="1A7C9DBE" w:rsidR="00744A0D" w:rsidRPr="00A93719" w:rsidRDefault="00744A0D" w:rsidP="00A93719">
      <w:pPr>
        <w:pStyle w:val="-"/>
      </w:pPr>
      <w:r w:rsidRPr="00A93719">
        <w:t>0</w:t>
      </w:r>
      <w:r w:rsidRPr="00A93719">
        <w:tab/>
        <w:t>q3 -&gt; q5</w:t>
      </w:r>
      <w:r w:rsidRPr="00A93719">
        <w:tab/>
        <w:t>нечетное количество элементов 0 и 2, четное количество элемента 1</w:t>
      </w:r>
    </w:p>
    <w:p w14:paraId="27720B13" w14:textId="6593CDF0" w:rsidR="00744A0D" w:rsidRPr="00A93719" w:rsidRDefault="00744A0D" w:rsidP="00A93719">
      <w:pPr>
        <w:pStyle w:val="-"/>
      </w:pPr>
      <w:r w:rsidRPr="00A93719">
        <w:t>1</w:t>
      </w:r>
      <w:r w:rsidRPr="00A93719">
        <w:tab/>
        <w:t>q5 -&gt; q7</w:t>
      </w:r>
      <w:r w:rsidRPr="00A93719">
        <w:tab/>
        <w:t>нечетное количество элементов 0, 1 и 2</w:t>
      </w:r>
    </w:p>
    <w:p w14:paraId="44DB51FF" w14:textId="7A60A7BD" w:rsidR="00744A0D" w:rsidRPr="00A93719" w:rsidRDefault="00744A0D" w:rsidP="00A93719">
      <w:pPr>
        <w:pStyle w:val="-"/>
      </w:pPr>
      <w:r w:rsidRPr="00A93719">
        <w:lastRenderedPageBreak/>
        <w:t>2</w:t>
      </w:r>
      <w:r w:rsidRPr="00A93719">
        <w:tab/>
        <w:t>q7 -&gt; q4</w:t>
      </w:r>
      <w:r w:rsidRPr="00A93719">
        <w:tab/>
        <w:t>нечетное количество элементов 0 и 1, четное количество элемента 2</w:t>
      </w:r>
    </w:p>
    <w:p w14:paraId="5E531361" w14:textId="00FFB091" w:rsidR="00744A0D" w:rsidRPr="00A93719" w:rsidRDefault="00744A0D" w:rsidP="00A93719">
      <w:pPr>
        <w:pStyle w:val="-"/>
      </w:pPr>
      <w:r w:rsidRPr="00A93719">
        <w:t>2</w:t>
      </w:r>
      <w:r w:rsidRPr="00A93719">
        <w:tab/>
        <w:t>q4 -&gt; q7</w:t>
      </w:r>
      <w:r w:rsidRPr="00A93719">
        <w:tab/>
        <w:t>нечетное количество элементов 0, 1 и 2</w:t>
      </w:r>
    </w:p>
    <w:p w14:paraId="6C25589B" w14:textId="2461FC43" w:rsidR="00A93719" w:rsidRPr="00A93719" w:rsidRDefault="00A93719" w:rsidP="00A93719">
      <w:pPr>
        <w:pStyle w:val="-"/>
      </w:pPr>
      <w:r w:rsidRPr="00A93719">
        <w:t>Заключительное состояние q7 является допускающим, следовательно выводим “Yes”.</w:t>
      </w:r>
    </w:p>
    <w:p w14:paraId="35BCF7D2" w14:textId="631FF3A1" w:rsidR="00B7345B" w:rsidRPr="007E4319" w:rsidRDefault="00BE00D1" w:rsidP="008C390D">
      <w:pPr>
        <w:pStyle w:val="-4"/>
        <w:numPr>
          <w:ilvl w:val="0"/>
          <w:numId w:val="14"/>
        </w:numPr>
        <w:rPr>
          <w:b/>
          <w:bCs/>
        </w:rPr>
      </w:pPr>
      <w:r w:rsidRPr="007E4319">
        <w:rPr>
          <w:b/>
          <w:bCs/>
        </w:rPr>
        <w:t>Листинг программы</w:t>
      </w:r>
    </w:p>
    <w:p w14:paraId="19275A80" w14:textId="77777777" w:rsid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//ЮФУ, ИКТИБ, МОП ЭВМ</w:t>
      </w:r>
    </w:p>
    <w:p w14:paraId="15C799F9" w14:textId="77777777" w:rsid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//Программирование и основы теории алгоритмов</w:t>
      </w:r>
    </w:p>
    <w:p w14:paraId="256AA526" w14:textId="77777777" w:rsid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//Индивидуальное задание №1</w:t>
      </w:r>
    </w:p>
    <w:p w14:paraId="074E656B" w14:textId="5134D1E9" w:rsid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//Проектирование и реализация</w:t>
      </w:r>
      <w:r w:rsidR="008C390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конечного распознавателя</w:t>
      </w:r>
    </w:p>
    <w:p w14:paraId="65957FB4" w14:textId="77777777" w:rsid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//КТбо1-10, Патычкина Елизавета Вадимовна</w:t>
      </w:r>
    </w:p>
    <w:p w14:paraId="33510152" w14:textId="77777777" w:rsid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AC73F7" w14:textId="77777777" w:rsid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3E9A805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120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35DF80C3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120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14:paraId="5A5B947A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12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65BEBC8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120">
        <w:rPr>
          <w:rFonts w:ascii="Consolas" w:hAnsi="Consolas" w:cs="Consolas"/>
          <w:color w:val="6F008A"/>
          <w:sz w:val="19"/>
          <w:szCs w:val="19"/>
          <w:lang w:val="en-US"/>
        </w:rPr>
        <w:t>row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</w:p>
    <w:p w14:paraId="0F711ADF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120">
        <w:rPr>
          <w:rFonts w:ascii="Consolas" w:hAnsi="Consolas" w:cs="Consolas"/>
          <w:color w:val="6F008A"/>
          <w:sz w:val="19"/>
          <w:szCs w:val="19"/>
          <w:lang w:val="en-US"/>
        </w:rPr>
        <w:t>column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14:paraId="01208DDE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1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58EF419B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B4CDD8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machine_</w:t>
      </w:r>
      <w:proofErr w:type="gram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insert</w:t>
      </w:r>
      <w:proofErr w:type="spell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3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83120">
        <w:rPr>
          <w:rFonts w:ascii="Consolas" w:hAnsi="Consolas" w:cs="Consolas"/>
          <w:color w:val="6F008A"/>
          <w:sz w:val="19"/>
          <w:szCs w:val="19"/>
          <w:lang w:val="en-US"/>
        </w:rPr>
        <w:t>row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B83120">
        <w:rPr>
          <w:rFonts w:ascii="Consolas" w:hAnsi="Consolas" w:cs="Consolas"/>
          <w:color w:val="6F008A"/>
          <w:sz w:val="19"/>
          <w:szCs w:val="19"/>
          <w:lang w:val="en-US"/>
        </w:rPr>
        <w:t>column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B83120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83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312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YN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49CA69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E6EA32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B831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B36804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AA31D9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proofErr w:type="gram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haracterProcessing</w:t>
      </w:r>
      <w:proofErr w:type="spell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3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83120">
        <w:rPr>
          <w:rFonts w:ascii="Consolas" w:hAnsi="Consolas" w:cs="Consolas"/>
          <w:color w:val="6F008A"/>
          <w:sz w:val="19"/>
          <w:szCs w:val="19"/>
          <w:lang w:val="en-US"/>
        </w:rPr>
        <w:t>row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B83120">
        <w:rPr>
          <w:rFonts w:ascii="Consolas" w:hAnsi="Consolas" w:cs="Consolas"/>
          <w:color w:val="6F008A"/>
          <w:sz w:val="19"/>
          <w:szCs w:val="19"/>
          <w:lang w:val="en-US"/>
        </w:rPr>
        <w:t>column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B8312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3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state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474E36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905B89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120">
        <w:rPr>
          <w:rFonts w:ascii="Consolas" w:hAnsi="Consolas" w:cs="Consolas"/>
          <w:color w:val="2B91AF"/>
          <w:sz w:val="19"/>
          <w:szCs w:val="19"/>
          <w:lang w:val="en-US"/>
        </w:rPr>
        <w:t>machine</w:t>
      </w:r>
    </w:p>
    <w:p w14:paraId="32148298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E2C361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table[</w:t>
      </w:r>
      <w:r w:rsidRPr="00B83120">
        <w:rPr>
          <w:rFonts w:ascii="Consolas" w:hAnsi="Consolas" w:cs="Consolas"/>
          <w:color w:val="6F008A"/>
          <w:sz w:val="19"/>
          <w:szCs w:val="19"/>
          <w:lang w:val="en-US"/>
        </w:rPr>
        <w:t>row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B83120">
        <w:rPr>
          <w:rFonts w:ascii="Consolas" w:hAnsi="Consolas" w:cs="Consolas"/>
          <w:color w:val="6F008A"/>
          <w:sz w:val="19"/>
          <w:szCs w:val="19"/>
          <w:lang w:val="en-US"/>
        </w:rPr>
        <w:t>column</w:t>
      </w:r>
      <w:proofErr w:type="gram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316E48FD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83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312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YN;</w:t>
      </w:r>
      <w:proofErr w:type="gramEnd"/>
    </w:p>
    <w:p w14:paraId="6EF2E933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state_start</w:t>
      </w:r>
      <w:proofErr w:type="spell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7E93AD1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state_finish</w:t>
      </w:r>
      <w:proofErr w:type="spell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9825657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8372F88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274BC5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92BCD4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62D8F3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312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312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29A424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120">
        <w:rPr>
          <w:rFonts w:ascii="Consolas" w:hAnsi="Consolas" w:cs="Consolas"/>
          <w:color w:val="2B91AF"/>
          <w:sz w:val="19"/>
          <w:szCs w:val="19"/>
          <w:lang w:val="en-US"/>
        </w:rPr>
        <w:t>machine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mymachine</w:t>
      </w:r>
      <w:proofErr w:type="spell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D8AC5F4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answer;</w:t>
      </w:r>
      <w:proofErr w:type="gramEnd"/>
    </w:p>
    <w:p w14:paraId="7FD9096A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line;</w:t>
      </w:r>
      <w:proofErr w:type="gramEnd"/>
    </w:p>
    <w:p w14:paraId="444B1760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machine_</w:t>
      </w:r>
      <w:proofErr w:type="gram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insert</w:t>
      </w:r>
      <w:proofErr w:type="spell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mymachine.table</w:t>
      </w:r>
      <w:proofErr w:type="spell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mymachine.YN</w:t>
      </w:r>
      <w:proofErr w:type="spell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CC9F0F" w14:textId="77777777" w:rsid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14:paraId="37FECC7B" w14:textId="77777777" w:rsid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F74FD8" w14:textId="77777777" w:rsid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входное слово: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BEDE0B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12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line;</w:t>
      </w:r>
      <w:proofErr w:type="gramEnd"/>
    </w:p>
    <w:p w14:paraId="5B593E43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(check(line) == </w:t>
      </w:r>
      <w:r w:rsidRPr="00B8312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B66A42" w14:textId="77777777" w:rsid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171841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Строка содержит символы, которые не соответствуют алфавиту автомата."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31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F0A4AE2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E78EB4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65A57A0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E04C7F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3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line.size</w:t>
      </w:r>
      <w:proofErr w:type="spellEnd"/>
      <w:proofErr w:type="gram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1E386E5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BAC241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mymachine.state</w:t>
      </w:r>
      <w:proofErr w:type="gram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_finish</w:t>
      </w:r>
      <w:proofErr w:type="spell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haracterProcessing</w:t>
      </w:r>
      <w:proofErr w:type="spell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mymachine.table</w:t>
      </w:r>
      <w:proofErr w:type="spell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, line</w:t>
      </w:r>
      <w:r w:rsidRPr="00B831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31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mymachine.state_start</w:t>
      </w:r>
      <w:proofErr w:type="spell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BB00E6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1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</w:t>
      </w:r>
      <w:r w:rsidRPr="00B831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31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1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12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1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120">
        <w:rPr>
          <w:rFonts w:ascii="Consolas" w:hAnsi="Consolas" w:cs="Consolas"/>
          <w:color w:val="A31515"/>
          <w:sz w:val="19"/>
          <w:szCs w:val="19"/>
          <w:lang w:val="en-US"/>
        </w:rPr>
        <w:t>'q'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1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mymachine.state</w:t>
      </w:r>
      <w:proofErr w:type="gram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_start</w:t>
      </w:r>
      <w:proofErr w:type="spell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1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12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1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120">
        <w:rPr>
          <w:rFonts w:ascii="Consolas" w:hAnsi="Consolas" w:cs="Consolas"/>
          <w:color w:val="A31515"/>
          <w:sz w:val="19"/>
          <w:szCs w:val="19"/>
          <w:lang w:val="en-US"/>
        </w:rPr>
        <w:t>"-&gt;"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1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120">
        <w:rPr>
          <w:rFonts w:ascii="Consolas" w:hAnsi="Consolas" w:cs="Consolas"/>
          <w:color w:val="A31515"/>
          <w:sz w:val="19"/>
          <w:szCs w:val="19"/>
          <w:lang w:val="en-US"/>
        </w:rPr>
        <w:t>'q'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1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mymachine.state_finish</w:t>
      </w:r>
      <w:proofErr w:type="spell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1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1E1D65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mymachine.state</w:t>
      </w:r>
      <w:proofErr w:type="gram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_start</w:t>
      </w:r>
      <w:proofErr w:type="spell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mymachine.state_finish</w:t>
      </w:r>
      <w:proofErr w:type="spell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5A7B1E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31F60F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FinalState</w:t>
      </w:r>
      <w:proofErr w:type="spell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mymachine.state</w:t>
      </w:r>
      <w:proofErr w:type="gram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_finish</w:t>
      </w:r>
      <w:proofErr w:type="spell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B94DDA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mymachine.YN</w:t>
      </w:r>
      <w:proofErr w:type="spellEnd"/>
      <w:proofErr w:type="gramEnd"/>
      <w:r w:rsidRPr="00B831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FinalState</w:t>
      </w:r>
      <w:proofErr w:type="spellEnd"/>
      <w:r w:rsidRPr="00B831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83120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EC8B13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1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120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1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BA01A71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8231FEB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1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120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1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68C3D0F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0F3540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mymachine.state</w:t>
      </w:r>
      <w:proofErr w:type="gram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_start</w:t>
      </w:r>
      <w:proofErr w:type="spell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B7AB910" w14:textId="77777777" w:rsid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1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1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Хотите</w:t>
      </w:r>
      <w:r w:rsidRPr="00B8312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ввести</w:t>
      </w:r>
      <w:r w:rsidRPr="00B8312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новое</w:t>
      </w:r>
      <w:r w:rsidRPr="00B8312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B83120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"Если да, нажмите Y, иначе любой другой символ."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1A41FF" w14:textId="77777777" w:rsid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62D3C3" w14:textId="77777777" w:rsid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62D10E" w14:textId="77777777" w:rsid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FAF189" w14:textId="77777777" w:rsid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0DA88" w14:textId="77777777" w:rsid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//Входные параметры: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- таблица переходов</w:t>
      </w:r>
    </w:p>
    <w:p w14:paraId="129C4B02" w14:textId="6F58CFF9" w:rsid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&amp;YN - ссылка на структуру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допускающими/не допускающими состояниями</w:t>
      </w:r>
    </w:p>
    <w:p w14:paraId="10F636AA" w14:textId="69D2A5F0" w:rsid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//Функция: заполняет таблицу переходов и структуру допускающими/не допускающими состо</w:t>
      </w:r>
      <w:r w:rsidR="008C390D">
        <w:rPr>
          <w:rFonts w:ascii="Consolas" w:hAnsi="Consolas" w:cs="Consolas"/>
          <w:color w:val="008000"/>
          <w:sz w:val="19"/>
          <w:szCs w:val="19"/>
        </w:rPr>
        <w:t>я</w:t>
      </w:r>
      <w:r>
        <w:rPr>
          <w:rFonts w:ascii="Consolas" w:hAnsi="Consolas" w:cs="Consolas"/>
          <w:color w:val="008000"/>
          <w:sz w:val="19"/>
          <w:szCs w:val="19"/>
        </w:rPr>
        <w:t>ниями</w:t>
      </w:r>
    </w:p>
    <w:p w14:paraId="509BCE4E" w14:textId="77777777" w:rsid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//Выходные параметры: функция ничего не возвращает</w:t>
      </w:r>
    </w:p>
    <w:p w14:paraId="0446692C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machine_</w:t>
      </w:r>
      <w:proofErr w:type="gram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insert</w:t>
      </w:r>
      <w:proofErr w:type="spell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3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83120">
        <w:rPr>
          <w:rFonts w:ascii="Consolas" w:hAnsi="Consolas" w:cs="Consolas"/>
          <w:color w:val="6F008A"/>
          <w:sz w:val="19"/>
          <w:szCs w:val="19"/>
          <w:lang w:val="en-US"/>
        </w:rPr>
        <w:t>row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B83120">
        <w:rPr>
          <w:rFonts w:ascii="Consolas" w:hAnsi="Consolas" w:cs="Consolas"/>
          <w:color w:val="6F008A"/>
          <w:sz w:val="19"/>
          <w:szCs w:val="19"/>
          <w:lang w:val="en-US"/>
        </w:rPr>
        <w:t>column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B83120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83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312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YN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3D6081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ABEC15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0][0] = 1;</w:t>
      </w:r>
    </w:p>
    <w:p w14:paraId="538CDCCF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0][1] = 2;</w:t>
      </w:r>
    </w:p>
    <w:p w14:paraId="5DFFE2B7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0][2] = 3;</w:t>
      </w:r>
    </w:p>
    <w:p w14:paraId="3CA96770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1][0] = 0;</w:t>
      </w:r>
    </w:p>
    <w:p w14:paraId="49F20F2D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1][1] = 4;</w:t>
      </w:r>
    </w:p>
    <w:p w14:paraId="663D02DE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1][2] = 5;</w:t>
      </w:r>
    </w:p>
    <w:p w14:paraId="4DA3F077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2][0] = 4;</w:t>
      </w:r>
    </w:p>
    <w:p w14:paraId="254CDBB3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2][1] = 0;</w:t>
      </w:r>
    </w:p>
    <w:p w14:paraId="10952D09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2][2] = 6;</w:t>
      </w:r>
    </w:p>
    <w:p w14:paraId="45ED5EED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3][0] = 5;</w:t>
      </w:r>
    </w:p>
    <w:p w14:paraId="3E5F8DD4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3][1] = 6;</w:t>
      </w:r>
    </w:p>
    <w:p w14:paraId="72D0CEC9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3][2] = 0;</w:t>
      </w:r>
    </w:p>
    <w:p w14:paraId="4F99EDE1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4][0] = 2;</w:t>
      </w:r>
    </w:p>
    <w:p w14:paraId="5F47AA20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4][1] = 1;</w:t>
      </w:r>
    </w:p>
    <w:p w14:paraId="5B568236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4][2] = 7;</w:t>
      </w:r>
    </w:p>
    <w:p w14:paraId="20CE43BC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5][0] = 3;</w:t>
      </w:r>
    </w:p>
    <w:p w14:paraId="24094F47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5][1] = 7;</w:t>
      </w:r>
    </w:p>
    <w:p w14:paraId="14331151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5][2] = 1;</w:t>
      </w:r>
    </w:p>
    <w:p w14:paraId="062BFE96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6][0] = 7;</w:t>
      </w:r>
    </w:p>
    <w:p w14:paraId="60D26FC5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6][1] = 3;</w:t>
      </w:r>
    </w:p>
    <w:p w14:paraId="0416CA03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6][2] = 2;</w:t>
      </w:r>
    </w:p>
    <w:p w14:paraId="795088B6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7][0] = 6;</w:t>
      </w:r>
    </w:p>
    <w:p w14:paraId="2199B417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7][1] = 5;</w:t>
      </w:r>
    </w:p>
    <w:p w14:paraId="209EA781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7][2] = 4;</w:t>
      </w:r>
    </w:p>
    <w:p w14:paraId="018CCED8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YN</w:t>
      </w:r>
      <w:r w:rsidRPr="00B831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831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3120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E7D2D1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YN</w:t>
      </w:r>
      <w:r w:rsidRPr="00B831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831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3120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8F6510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YN</w:t>
      </w:r>
      <w:r w:rsidRPr="00B831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831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3120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24BA37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YN</w:t>
      </w:r>
      <w:r w:rsidRPr="00B831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831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3120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08B64C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YN</w:t>
      </w:r>
      <w:r w:rsidRPr="00B831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B831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3120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464965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YN</w:t>
      </w:r>
      <w:r w:rsidRPr="00B831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B831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3120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7A5B9E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YN</w:t>
      </w:r>
      <w:r w:rsidRPr="00B831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B831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3120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199184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YN</w:t>
      </w:r>
      <w:r w:rsidRPr="00B831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B831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3120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F05BFB" w14:textId="77777777" w:rsid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057CA8" w14:textId="77777777" w:rsid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8C1605" w14:textId="77777777" w:rsid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//Входные параметры: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введенная пользователем строка(слово)</w:t>
      </w:r>
    </w:p>
    <w:p w14:paraId="3B358141" w14:textId="77777777" w:rsid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//Функция: проверяет строку на верность введенных символов</w:t>
      </w:r>
    </w:p>
    <w:p w14:paraId="0EAC6060" w14:textId="77777777" w:rsid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//Выходные параметры: функция возвращает ИСТИНА, если все символы удовлетворяют алфавиту автомата</w:t>
      </w:r>
    </w:p>
    <w:p w14:paraId="05F9FA7A" w14:textId="77777777" w:rsid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                           возвращает ЛОЖЬ, если хотя бы один символ не удовлетворяют алфавиту автомата</w:t>
      </w:r>
    </w:p>
    <w:p w14:paraId="620AC541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B831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3E2B86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189683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3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852E978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D37E2E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B831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31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83120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B831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31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83120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B831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31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83120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F9C7F87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D54F8F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5A01FB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B0ADCA4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312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ABF4CFC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F90502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312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7421709" w14:textId="77777777" w:rsid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7A9108" w14:textId="77777777" w:rsid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1AB4CE" w14:textId="77777777" w:rsid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//Входные параметры: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- таблица переходов</w:t>
      </w:r>
    </w:p>
    <w:p w14:paraId="5596EE98" w14:textId="77777777" w:rsid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 - рассматриваемый символ строки</w:t>
      </w:r>
    </w:p>
    <w:p w14:paraId="1A4C1A0F" w14:textId="77777777" w:rsid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текущее начальное состояние</w:t>
      </w:r>
    </w:p>
    <w:p w14:paraId="74907DF3" w14:textId="4408C031" w:rsid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//Функция: обра</w:t>
      </w:r>
      <w:r w:rsidR="008C390D">
        <w:rPr>
          <w:rFonts w:ascii="Consolas" w:hAnsi="Consolas" w:cs="Consolas"/>
          <w:color w:val="008000"/>
          <w:sz w:val="19"/>
          <w:szCs w:val="19"/>
        </w:rPr>
        <w:t>б</w:t>
      </w:r>
      <w:r>
        <w:rPr>
          <w:rFonts w:ascii="Consolas" w:hAnsi="Consolas" w:cs="Consolas"/>
          <w:color w:val="008000"/>
          <w:sz w:val="19"/>
          <w:szCs w:val="19"/>
        </w:rPr>
        <w:t>атывает один символ входной строки, определяет новое со</w:t>
      </w:r>
      <w:r w:rsidR="008C390D">
        <w:rPr>
          <w:rFonts w:ascii="Consolas" w:hAnsi="Consolas" w:cs="Consolas"/>
          <w:color w:val="008000"/>
          <w:sz w:val="19"/>
          <w:szCs w:val="19"/>
        </w:rPr>
        <w:t>с</w:t>
      </w:r>
      <w:r>
        <w:rPr>
          <w:rFonts w:ascii="Consolas" w:hAnsi="Consolas" w:cs="Consolas"/>
          <w:color w:val="008000"/>
          <w:sz w:val="19"/>
          <w:szCs w:val="19"/>
        </w:rPr>
        <w:t xml:space="preserve">тояние, </w:t>
      </w:r>
    </w:p>
    <w:p w14:paraId="663CBE93" w14:textId="77777777" w:rsid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 определяет конечное состояние</w:t>
      </w:r>
    </w:p>
    <w:p w14:paraId="4367EB70" w14:textId="77777777" w:rsid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//Выходные параметры: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- новое конечное состояние</w:t>
      </w:r>
    </w:p>
    <w:p w14:paraId="04BFFFF5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proofErr w:type="gram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haracterProcessing</w:t>
      </w:r>
      <w:proofErr w:type="spellEnd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3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83120">
        <w:rPr>
          <w:rFonts w:ascii="Consolas" w:hAnsi="Consolas" w:cs="Consolas"/>
          <w:color w:val="6F008A"/>
          <w:sz w:val="19"/>
          <w:szCs w:val="19"/>
          <w:lang w:val="en-US"/>
        </w:rPr>
        <w:t>row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B83120">
        <w:rPr>
          <w:rFonts w:ascii="Consolas" w:hAnsi="Consolas" w:cs="Consolas"/>
          <w:color w:val="6F008A"/>
          <w:sz w:val="19"/>
          <w:szCs w:val="19"/>
          <w:lang w:val="en-US"/>
        </w:rPr>
        <w:t>column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B8312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3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state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CB0C6E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A8BB2B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num;</w:t>
      </w:r>
      <w:proofErr w:type="gramEnd"/>
    </w:p>
    <w:p w14:paraId="402126FB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83120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E1342A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 = </w:t>
      </w:r>
      <w:proofErr w:type="gram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49B05F4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A401B2F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5FC718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83120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65C892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 = </w:t>
      </w:r>
      <w:proofErr w:type="gram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54CC759C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2C8C314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F0B534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83120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6444AF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 = </w:t>
      </w:r>
      <w:proofErr w:type="gram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74ABE1A3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FC11FF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4B06C7" w14:textId="77777777" w:rsidR="00B83120" w:rsidRPr="00B83120" w:rsidRDefault="00B83120" w:rsidP="00B8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12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83120">
        <w:rPr>
          <w:rFonts w:ascii="Consolas" w:hAnsi="Consolas" w:cs="Consolas"/>
          <w:color w:val="808080"/>
          <w:sz w:val="19"/>
          <w:szCs w:val="19"/>
          <w:lang w:val="en-US"/>
        </w:rPr>
        <w:t>state</w:t>
      </w:r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][num</w:t>
      </w:r>
      <w:proofErr w:type="gramStart"/>
      <w:r w:rsidRPr="00B8312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28637EA5" w14:textId="164FE167" w:rsidR="00B83120" w:rsidRPr="00FF7D14" w:rsidRDefault="00B83120" w:rsidP="00B83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83120" w:rsidRPr="00FF7D14" w:rsidSect="00315116">
      <w:footerReference w:type="default" r:id="rId16"/>
      <w:footerReference w:type="first" r:id="rId1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4B78A" w14:textId="77777777" w:rsidR="001501CA" w:rsidRDefault="001501CA" w:rsidP="00315116">
      <w:pPr>
        <w:spacing w:after="0" w:line="240" w:lineRule="auto"/>
      </w:pPr>
      <w:r>
        <w:separator/>
      </w:r>
    </w:p>
  </w:endnote>
  <w:endnote w:type="continuationSeparator" w:id="0">
    <w:p w14:paraId="22FF6945" w14:textId="77777777" w:rsidR="001501CA" w:rsidRDefault="001501CA" w:rsidP="00315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14447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E46F722" w14:textId="77777777" w:rsidR="00691F92" w:rsidRPr="00691F92" w:rsidRDefault="00691F92" w:rsidP="00691F92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91F9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91F9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91F9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691F92">
          <w:rPr>
            <w:rFonts w:ascii="Times New Roman" w:hAnsi="Times New Roman" w:cs="Times New Roman"/>
            <w:sz w:val="28"/>
            <w:szCs w:val="28"/>
          </w:rPr>
          <w:t>2</w:t>
        </w:r>
        <w:r w:rsidRPr="00691F9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097275"/>
      <w:docPartObj>
        <w:docPartGallery w:val="Page Numbers (Bottom of Page)"/>
        <w:docPartUnique/>
      </w:docPartObj>
    </w:sdtPr>
    <w:sdtContent>
      <w:p w14:paraId="077C48D4" w14:textId="77777777" w:rsidR="00814F88" w:rsidRDefault="00814F8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02B0D3" w14:textId="77777777" w:rsidR="00814F88" w:rsidRDefault="00814F8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32F53" w14:textId="77777777" w:rsidR="001501CA" w:rsidRDefault="001501CA" w:rsidP="00315116">
      <w:pPr>
        <w:spacing w:after="0" w:line="240" w:lineRule="auto"/>
      </w:pPr>
      <w:r>
        <w:separator/>
      </w:r>
    </w:p>
  </w:footnote>
  <w:footnote w:type="continuationSeparator" w:id="0">
    <w:p w14:paraId="74C3D2E5" w14:textId="77777777" w:rsidR="001501CA" w:rsidRDefault="001501CA" w:rsidP="00315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5513"/>
    <w:multiLevelType w:val="hybridMultilevel"/>
    <w:tmpl w:val="094E755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894504"/>
    <w:multiLevelType w:val="hybridMultilevel"/>
    <w:tmpl w:val="DB90BF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AE2D0E"/>
    <w:multiLevelType w:val="hybridMultilevel"/>
    <w:tmpl w:val="5BAE7C7A"/>
    <w:lvl w:ilvl="0" w:tplc="9D569B9C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F6122"/>
    <w:multiLevelType w:val="hybridMultilevel"/>
    <w:tmpl w:val="1A4C26D6"/>
    <w:lvl w:ilvl="0" w:tplc="9A2E6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5421FB8"/>
    <w:multiLevelType w:val="hybridMultilevel"/>
    <w:tmpl w:val="32B0DCCA"/>
    <w:lvl w:ilvl="0" w:tplc="1CCE4B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8197F92"/>
    <w:multiLevelType w:val="hybridMultilevel"/>
    <w:tmpl w:val="9FD8C6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767BCA"/>
    <w:multiLevelType w:val="hybridMultilevel"/>
    <w:tmpl w:val="6D34D5F6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5696B"/>
    <w:multiLevelType w:val="hybridMultilevel"/>
    <w:tmpl w:val="0A90779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B9919EF"/>
    <w:multiLevelType w:val="hybridMultilevel"/>
    <w:tmpl w:val="181891F8"/>
    <w:lvl w:ilvl="0" w:tplc="A0102F5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12B60CA"/>
    <w:multiLevelType w:val="hybridMultilevel"/>
    <w:tmpl w:val="1528E328"/>
    <w:lvl w:ilvl="0" w:tplc="D1F2B96C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0" w15:restartNumberingAfterBreak="0">
    <w:nsid w:val="44F53BDF"/>
    <w:multiLevelType w:val="hybridMultilevel"/>
    <w:tmpl w:val="4F70EEDE"/>
    <w:lvl w:ilvl="0" w:tplc="A0102F58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9507C"/>
    <w:multiLevelType w:val="hybridMultilevel"/>
    <w:tmpl w:val="B0E0F7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7CE4DC1"/>
    <w:multiLevelType w:val="hybridMultilevel"/>
    <w:tmpl w:val="7968F870"/>
    <w:lvl w:ilvl="0" w:tplc="FFFFFFFF">
      <w:start w:val="1"/>
      <w:numFmt w:val="bullet"/>
      <w:lvlText w:val=""/>
      <w:lvlJc w:val="left"/>
      <w:pPr>
        <w:ind w:left="2138" w:hanging="360"/>
      </w:pPr>
      <w:rPr>
        <w:rFonts w:ascii="Symbol" w:hAnsi="Symbol" w:hint="default"/>
      </w:rPr>
    </w:lvl>
    <w:lvl w:ilvl="1" w:tplc="9D569B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A32607"/>
    <w:multiLevelType w:val="hybridMultilevel"/>
    <w:tmpl w:val="35683668"/>
    <w:lvl w:ilvl="0" w:tplc="9D569B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36E4327"/>
    <w:multiLevelType w:val="hybridMultilevel"/>
    <w:tmpl w:val="F0F0E422"/>
    <w:lvl w:ilvl="0" w:tplc="BDA614B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63B02233"/>
    <w:multiLevelType w:val="hybridMultilevel"/>
    <w:tmpl w:val="69F20088"/>
    <w:lvl w:ilvl="0" w:tplc="E538367E">
      <w:start w:val="1"/>
      <w:numFmt w:val="bullet"/>
      <w:lvlText w:val="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B14DB"/>
    <w:multiLevelType w:val="hybridMultilevel"/>
    <w:tmpl w:val="AEFA1A8A"/>
    <w:lvl w:ilvl="0" w:tplc="714864FE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726A15A6"/>
    <w:multiLevelType w:val="hybridMultilevel"/>
    <w:tmpl w:val="6D085200"/>
    <w:lvl w:ilvl="0" w:tplc="A0102F5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8D0701"/>
    <w:multiLevelType w:val="hybridMultilevel"/>
    <w:tmpl w:val="DB4468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776555957">
    <w:abstractNumId w:val="5"/>
  </w:num>
  <w:num w:numId="2" w16cid:durableId="636642340">
    <w:abstractNumId w:val="2"/>
  </w:num>
  <w:num w:numId="3" w16cid:durableId="1629554694">
    <w:abstractNumId w:val="6"/>
  </w:num>
  <w:num w:numId="4" w16cid:durableId="627785018">
    <w:abstractNumId w:val="10"/>
  </w:num>
  <w:num w:numId="5" w16cid:durableId="1698308591">
    <w:abstractNumId w:val="17"/>
  </w:num>
  <w:num w:numId="6" w16cid:durableId="1429228743">
    <w:abstractNumId w:val="15"/>
  </w:num>
  <w:num w:numId="7" w16cid:durableId="1157454613">
    <w:abstractNumId w:val="12"/>
  </w:num>
  <w:num w:numId="8" w16cid:durableId="423890128">
    <w:abstractNumId w:val="1"/>
  </w:num>
  <w:num w:numId="9" w16cid:durableId="475335788">
    <w:abstractNumId w:val="8"/>
  </w:num>
  <w:num w:numId="10" w16cid:durableId="492645354">
    <w:abstractNumId w:val="4"/>
  </w:num>
  <w:num w:numId="11" w16cid:durableId="1995445962">
    <w:abstractNumId w:val="3"/>
  </w:num>
  <w:num w:numId="12" w16cid:durableId="100760411">
    <w:abstractNumId w:val="16"/>
  </w:num>
  <w:num w:numId="13" w16cid:durableId="1942882780">
    <w:abstractNumId w:val="14"/>
  </w:num>
  <w:num w:numId="14" w16cid:durableId="2130202344">
    <w:abstractNumId w:val="9"/>
  </w:num>
  <w:num w:numId="15" w16cid:durableId="1623458007">
    <w:abstractNumId w:val="13"/>
  </w:num>
  <w:num w:numId="16" w16cid:durableId="2024701073">
    <w:abstractNumId w:val="7"/>
  </w:num>
  <w:num w:numId="17" w16cid:durableId="2097742727">
    <w:abstractNumId w:val="0"/>
  </w:num>
  <w:num w:numId="18" w16cid:durableId="1456604629">
    <w:abstractNumId w:val="18"/>
  </w:num>
  <w:num w:numId="19" w16cid:durableId="18615532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7E"/>
    <w:rsid w:val="00002992"/>
    <w:rsid w:val="00060EB3"/>
    <w:rsid w:val="00094071"/>
    <w:rsid w:val="000C7C4A"/>
    <w:rsid w:val="001501CA"/>
    <w:rsid w:val="00181713"/>
    <w:rsid w:val="001A5A28"/>
    <w:rsid w:val="001C0A19"/>
    <w:rsid w:val="00251CA2"/>
    <w:rsid w:val="0026678A"/>
    <w:rsid w:val="002A3C2E"/>
    <w:rsid w:val="002E0D73"/>
    <w:rsid w:val="002F7833"/>
    <w:rsid w:val="00315116"/>
    <w:rsid w:val="00396C7B"/>
    <w:rsid w:val="003C220E"/>
    <w:rsid w:val="00424D48"/>
    <w:rsid w:val="004877EC"/>
    <w:rsid w:val="00500F7C"/>
    <w:rsid w:val="005D52FB"/>
    <w:rsid w:val="00603BCE"/>
    <w:rsid w:val="00615242"/>
    <w:rsid w:val="00691F92"/>
    <w:rsid w:val="00693408"/>
    <w:rsid w:val="006A759D"/>
    <w:rsid w:val="006D4BDB"/>
    <w:rsid w:val="00717530"/>
    <w:rsid w:val="00744A0D"/>
    <w:rsid w:val="007C66A0"/>
    <w:rsid w:val="007E4319"/>
    <w:rsid w:val="00814F88"/>
    <w:rsid w:val="00856A12"/>
    <w:rsid w:val="008803CF"/>
    <w:rsid w:val="008C390D"/>
    <w:rsid w:val="008E7BA4"/>
    <w:rsid w:val="0090517E"/>
    <w:rsid w:val="009850CD"/>
    <w:rsid w:val="00A93719"/>
    <w:rsid w:val="00B7345B"/>
    <w:rsid w:val="00B83120"/>
    <w:rsid w:val="00BC407E"/>
    <w:rsid w:val="00BE00D1"/>
    <w:rsid w:val="00D06751"/>
    <w:rsid w:val="00D254E0"/>
    <w:rsid w:val="00DB4F6C"/>
    <w:rsid w:val="00DC2243"/>
    <w:rsid w:val="00E132FE"/>
    <w:rsid w:val="00E356F7"/>
    <w:rsid w:val="00E77FF1"/>
    <w:rsid w:val="00E85CC0"/>
    <w:rsid w:val="00E85ED7"/>
    <w:rsid w:val="00EA04E4"/>
    <w:rsid w:val="00F32D95"/>
    <w:rsid w:val="00FD514F"/>
    <w:rsid w:val="00FF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64DE1"/>
  <w15:chartTrackingRefBased/>
  <w15:docId w15:val="{35D191E4-B320-43C1-AEF4-0AEFD80F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4E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ГОСТ - Обычный"/>
    <w:qFormat/>
    <w:rsid w:val="00E356F7"/>
    <w:pPr>
      <w:keepNext/>
      <w:keepLines/>
      <w:suppressAutoHyphens/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3">
    <w:name w:val="Normal (Web)"/>
    <w:basedOn w:val="a"/>
    <w:uiPriority w:val="99"/>
    <w:semiHidden/>
    <w:unhideWhenUsed/>
    <w:rsid w:val="00E35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315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5116"/>
  </w:style>
  <w:style w:type="paragraph" w:styleId="a6">
    <w:name w:val="footer"/>
    <w:basedOn w:val="a"/>
    <w:link w:val="a7"/>
    <w:uiPriority w:val="99"/>
    <w:unhideWhenUsed/>
    <w:rsid w:val="00315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5116"/>
  </w:style>
  <w:style w:type="paragraph" w:customStyle="1" w:styleId="-0">
    <w:name w:val="ГОСТ - Структкрный элемент"/>
    <w:next w:val="-"/>
    <w:qFormat/>
    <w:rsid w:val="00691F92"/>
    <w:pPr>
      <w:keepNext/>
      <w:keepLines/>
      <w:pageBreakBefore/>
      <w:suppressAutoHyphens/>
      <w:jc w:val="center"/>
      <w:outlineLvl w:val="0"/>
    </w:pPr>
    <w:rPr>
      <w:rFonts w:ascii="Times New Roman" w:hAnsi="Times New Roman"/>
      <w:b/>
      <w:caps/>
      <w:sz w:val="28"/>
    </w:rPr>
  </w:style>
  <w:style w:type="paragraph" w:customStyle="1" w:styleId="-1">
    <w:name w:val="ГОСТ - Структурный элемент не в содержании"/>
    <w:basedOn w:val="-0"/>
    <w:next w:val="-"/>
    <w:qFormat/>
    <w:rsid w:val="00691F92"/>
  </w:style>
  <w:style w:type="paragraph" w:customStyle="1" w:styleId="-2">
    <w:name w:val="ГОСТ - Раздел"/>
    <w:basedOn w:val="-"/>
    <w:next w:val="-"/>
    <w:qFormat/>
    <w:rsid w:val="00814F88"/>
    <w:pPr>
      <w:outlineLvl w:val="0"/>
    </w:pPr>
    <w:rPr>
      <w:b/>
    </w:rPr>
  </w:style>
  <w:style w:type="paragraph" w:customStyle="1" w:styleId="-3">
    <w:name w:val="ГОСТ - Подраздел"/>
    <w:basedOn w:val="-2"/>
    <w:next w:val="-"/>
    <w:qFormat/>
    <w:rsid w:val="00E85CC0"/>
    <w:pPr>
      <w:outlineLvl w:val="1"/>
    </w:pPr>
  </w:style>
  <w:style w:type="paragraph" w:customStyle="1" w:styleId="-4">
    <w:name w:val="ГОСТ - Пункт"/>
    <w:basedOn w:val="-3"/>
    <w:next w:val="-"/>
    <w:qFormat/>
    <w:rsid w:val="00E85CC0"/>
    <w:pPr>
      <w:outlineLvl w:val="2"/>
    </w:pPr>
    <w:rPr>
      <w:b w:val="0"/>
    </w:rPr>
  </w:style>
  <w:style w:type="paragraph" w:customStyle="1" w:styleId="-5">
    <w:name w:val="ГОСТ - Подпункт"/>
    <w:basedOn w:val="-4"/>
    <w:next w:val="-"/>
    <w:qFormat/>
    <w:rsid w:val="00E85CC0"/>
    <w:pPr>
      <w:outlineLvl w:val="3"/>
    </w:pPr>
  </w:style>
  <w:style w:type="paragraph" w:customStyle="1" w:styleId="a8">
    <w:name w:val="РЕФЕРАТ"/>
    <w:basedOn w:val="a"/>
    <w:qFormat/>
    <w:rsid w:val="00814F88"/>
    <w:pPr>
      <w:keepNext/>
      <w:keepLines/>
      <w:spacing w:line="360" w:lineRule="auto"/>
      <w:ind w:firstLine="709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table" w:styleId="a9">
    <w:name w:val="Table Grid"/>
    <w:basedOn w:val="a1"/>
    <w:uiPriority w:val="39"/>
    <w:rsid w:val="00814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7C66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"/>
    <w:uiPriority w:val="34"/>
    <w:qFormat/>
    <w:rsid w:val="00BE00D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05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17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5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5;&#1083;&#1080;&#1079;&#1072;&#1074;&#1077;&#1090;&#1072;\Desktop\1%20&#1082;&#1091;&#1088;&#1089;\&#1064;&#1072;&#1073;&#1083;&#1086;&#1085;%20Wor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CF104-AA57-425E-8A01-4A43A001D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Word.dotx</Template>
  <TotalTime>254</TotalTime>
  <Pages>11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Патычкина Елизавета Вадимовна</cp:lastModifiedBy>
  <cp:revision>15</cp:revision>
  <cp:lastPrinted>2023-03-31T18:38:00Z</cp:lastPrinted>
  <dcterms:created xsi:type="dcterms:W3CDTF">2023-03-27T19:24:00Z</dcterms:created>
  <dcterms:modified xsi:type="dcterms:W3CDTF">2023-03-31T18:46:00Z</dcterms:modified>
</cp:coreProperties>
</file>